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551" w:rsidRDefault="004A1551" w:rsidP="004A1551">
      <w:pPr>
        <w:pStyle w:val="Heading1"/>
      </w:pPr>
      <w:r w:rsidRPr="00F11CC4">
        <w:t>Usability Testing</w:t>
      </w:r>
      <w:r w:rsidR="007B49E4">
        <w:t xml:space="preserve"> Sprint </w:t>
      </w:r>
      <w:r w:rsidR="00937828">
        <w:t>2</w:t>
      </w:r>
    </w:p>
    <w:p w:rsidR="004A1551" w:rsidRPr="00F11CC4" w:rsidRDefault="004A1551" w:rsidP="004A1551">
      <w:pPr>
        <w:pStyle w:val="Heading2"/>
      </w:pPr>
      <w:r w:rsidRPr="00F11CC4">
        <w:t xml:space="preserve">Attendees </w:t>
      </w:r>
    </w:p>
    <w:p w:rsidR="004A1551" w:rsidRPr="004A1551" w:rsidRDefault="004A1551" w:rsidP="004A1551">
      <w:pPr>
        <w:pStyle w:val="Default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Steve</w:t>
      </w:r>
      <w:r w:rsidR="002A5CD3">
        <w:rPr>
          <w:rFonts w:asciiTheme="minorHAnsi" w:hAnsiTheme="minorHAnsi" w:cs="Arial"/>
          <w:sz w:val="22"/>
          <w:szCs w:val="22"/>
        </w:rPr>
        <w:t xml:space="preserve"> - Chrome</w:t>
      </w:r>
    </w:p>
    <w:p w:rsidR="004A1551" w:rsidRPr="004A1551" w:rsidRDefault="00706A40" w:rsidP="004A1551">
      <w:pPr>
        <w:pStyle w:val="Default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Jesse</w:t>
      </w:r>
      <w:r w:rsidR="002A5CD3">
        <w:rPr>
          <w:rFonts w:asciiTheme="minorHAnsi" w:hAnsiTheme="minorHAnsi" w:cs="Arial"/>
          <w:sz w:val="22"/>
          <w:szCs w:val="22"/>
        </w:rPr>
        <w:t xml:space="preserve"> – Mobile Android</w:t>
      </w:r>
    </w:p>
    <w:p w:rsidR="004A1551" w:rsidRDefault="004A1551" w:rsidP="004A1551">
      <w:pPr>
        <w:pStyle w:val="Default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Robyn</w:t>
      </w:r>
      <w:r w:rsidR="002A5CD3">
        <w:rPr>
          <w:rFonts w:asciiTheme="minorHAnsi" w:hAnsiTheme="minorHAnsi" w:cs="Arial"/>
          <w:sz w:val="22"/>
          <w:szCs w:val="22"/>
        </w:rPr>
        <w:t xml:space="preserve"> - Firefox</w:t>
      </w:r>
    </w:p>
    <w:p w:rsidR="00872CA9" w:rsidRPr="00B433D1" w:rsidRDefault="007B49E4" w:rsidP="00872CA9">
      <w:pPr>
        <w:pStyle w:val="Default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Rhonda</w:t>
      </w:r>
      <w:r w:rsidR="002A5CD3">
        <w:rPr>
          <w:rFonts w:asciiTheme="minorHAnsi" w:hAnsiTheme="minorHAnsi" w:cs="Arial"/>
          <w:sz w:val="22"/>
          <w:szCs w:val="22"/>
        </w:rPr>
        <w:t xml:space="preserve"> – Logged in as an Admin User. Comments included after general user feedback.  </w:t>
      </w:r>
    </w:p>
    <w:p w:rsidR="003A54B6" w:rsidRDefault="003A54B6" w:rsidP="004A1551">
      <w:pPr>
        <w:pStyle w:val="Heading2"/>
      </w:pPr>
    </w:p>
    <w:p w:rsidR="003A54B6" w:rsidRDefault="003A54B6" w:rsidP="004A1551">
      <w:pPr>
        <w:pStyle w:val="Heading2"/>
      </w:pPr>
      <w:r>
        <w:t>General User Test:</w:t>
      </w:r>
    </w:p>
    <w:p w:rsidR="003A54B6" w:rsidRPr="003A54B6" w:rsidRDefault="003A54B6" w:rsidP="003A54B6"/>
    <w:p w:rsidR="00706A40" w:rsidRDefault="00FB31FA" w:rsidP="003A54B6">
      <w:pPr>
        <w:pStyle w:val="Heading2"/>
      </w:pPr>
      <w:r>
        <w:t>Sign In page</w:t>
      </w:r>
      <w:r w:rsidR="00872CA9" w:rsidRPr="00872CA9">
        <w:t>:</w:t>
      </w:r>
    </w:p>
    <w:p w:rsidR="007B49E4" w:rsidRPr="00706A40" w:rsidRDefault="00706A40" w:rsidP="00706A40">
      <w:r>
        <w:t xml:space="preserve">We will first be using the site as someone who does not have an account with Cal Notify but would like to see alerts. </w:t>
      </w:r>
    </w:p>
    <w:p w:rsidR="000D6BDA" w:rsidRPr="00E37371" w:rsidRDefault="00706A40" w:rsidP="001C29D7">
      <w:pPr>
        <w:pStyle w:val="Default"/>
        <w:numPr>
          <w:ilvl w:val="0"/>
          <w:numId w:val="47"/>
        </w:numPr>
        <w:rPr>
          <w:rFonts w:asciiTheme="minorHAnsi" w:hAnsiTheme="minorHAnsi" w:cs="Arial"/>
          <w:b/>
          <w:color w:val="auto"/>
          <w:sz w:val="22"/>
          <w:szCs w:val="22"/>
        </w:rPr>
      </w:pPr>
      <w:r>
        <w:rPr>
          <w:rFonts w:asciiTheme="minorHAnsi" w:hAnsiTheme="minorHAnsi" w:cs="Arial"/>
          <w:b/>
          <w:color w:val="auto"/>
          <w:sz w:val="22"/>
          <w:szCs w:val="22"/>
        </w:rPr>
        <w:t>Question: Please enter a location you would like to see alerts for.</w:t>
      </w:r>
    </w:p>
    <w:p w:rsidR="007B49E4" w:rsidRPr="00E37371" w:rsidRDefault="007B49E4" w:rsidP="00214E48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:rsidR="002B16C5" w:rsidRDefault="00214E48" w:rsidP="00214E48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Steve</w:t>
      </w:r>
      <w:r w:rsidR="000D6BDA" w:rsidRPr="004A1551">
        <w:rPr>
          <w:rFonts w:asciiTheme="minorHAnsi" w:hAnsiTheme="minorHAnsi" w:cs="Arial"/>
          <w:sz w:val="22"/>
          <w:szCs w:val="22"/>
        </w:rPr>
        <w:t xml:space="preserve"> </w:t>
      </w:r>
    </w:p>
    <w:p w:rsidR="00DF742D" w:rsidRPr="004A1551" w:rsidRDefault="00DF742D" w:rsidP="00DF742D">
      <w:pPr>
        <w:pStyle w:val="Default"/>
        <w:numPr>
          <w:ilvl w:val="0"/>
          <w:numId w:val="42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This makes sense. Very easy to use. </w:t>
      </w:r>
      <w:r w:rsidR="003A54B6">
        <w:rPr>
          <w:rFonts w:asciiTheme="minorHAnsi" w:hAnsiTheme="minorHAnsi" w:cs="Arial"/>
          <w:sz w:val="22"/>
          <w:szCs w:val="22"/>
        </w:rPr>
        <w:t>I would like to see the location included in the alert title.</w:t>
      </w:r>
    </w:p>
    <w:p w:rsidR="002B16C5" w:rsidRDefault="000D6BDA" w:rsidP="000D6BDA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Robyn</w:t>
      </w:r>
      <w:r w:rsidR="00791BA1" w:rsidRPr="004A1551">
        <w:rPr>
          <w:rFonts w:asciiTheme="minorHAnsi" w:hAnsiTheme="minorHAnsi" w:cs="Arial"/>
          <w:sz w:val="22"/>
          <w:szCs w:val="22"/>
        </w:rPr>
        <w:t xml:space="preserve"> </w:t>
      </w:r>
    </w:p>
    <w:p w:rsidR="00706A40" w:rsidRPr="004A1551" w:rsidRDefault="00DF742D" w:rsidP="00706A40">
      <w:pPr>
        <w:pStyle w:val="Default"/>
        <w:numPr>
          <w:ilvl w:val="0"/>
          <w:numId w:val="4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This is nice to be able to search it without logging in. </w:t>
      </w:r>
    </w:p>
    <w:p w:rsidR="00DF742D" w:rsidRPr="004A1551" w:rsidRDefault="00DF742D" w:rsidP="009A631B">
      <w:pPr>
        <w:pStyle w:val="Defaul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Jesse</w:t>
      </w:r>
    </w:p>
    <w:p w:rsidR="00F0207E" w:rsidRPr="004A1551" w:rsidRDefault="00C16993" w:rsidP="000D35C8">
      <w:pPr>
        <w:pStyle w:val="Default"/>
        <w:ind w:left="360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Mobile: </w:t>
      </w:r>
    </w:p>
    <w:p w:rsidR="00C16993" w:rsidRPr="004A1551" w:rsidRDefault="00DF742D" w:rsidP="000D35C8">
      <w:pPr>
        <w:pStyle w:val="Default"/>
        <w:numPr>
          <w:ilvl w:val="0"/>
          <w:numId w:val="35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Easy to read. Nice formatting </w:t>
      </w:r>
    </w:p>
    <w:p w:rsidR="00DF742D" w:rsidRPr="00DF742D" w:rsidRDefault="00DF742D" w:rsidP="00DF742D">
      <w:pPr>
        <w:pStyle w:val="Default"/>
        <w:numPr>
          <w:ilvl w:val="0"/>
          <w:numId w:val="35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It is very intuitive so far</w:t>
      </w:r>
    </w:p>
    <w:p w:rsidR="009A631B" w:rsidRDefault="009A631B" w:rsidP="007B49E4">
      <w:pPr>
        <w:pStyle w:val="Default"/>
        <w:rPr>
          <w:rFonts w:ascii="Arial" w:hAnsi="Arial" w:cs="Arial"/>
          <w:sz w:val="22"/>
          <w:szCs w:val="22"/>
        </w:rPr>
      </w:pPr>
    </w:p>
    <w:p w:rsidR="007B49E4" w:rsidRPr="00872CA9" w:rsidRDefault="007B49E4" w:rsidP="007B49E4">
      <w:pPr>
        <w:pStyle w:val="Heading2"/>
      </w:pPr>
      <w:r>
        <w:t>Create an Account</w:t>
      </w:r>
      <w:r w:rsidRPr="00872CA9">
        <w:t>:</w:t>
      </w:r>
    </w:p>
    <w:p w:rsidR="007B49E4" w:rsidRDefault="007B49E4" w:rsidP="007B49E4">
      <w:pPr>
        <w:pStyle w:val="Default"/>
        <w:rPr>
          <w:rFonts w:asciiTheme="minorHAnsi" w:hAnsiTheme="minorHAnsi" w:cs="Arial"/>
          <w:sz w:val="22"/>
          <w:szCs w:val="22"/>
        </w:rPr>
      </w:pPr>
    </w:p>
    <w:p w:rsidR="007B49E4" w:rsidRPr="00E37371" w:rsidRDefault="007B49E4" w:rsidP="001C29D7">
      <w:pPr>
        <w:pStyle w:val="Default"/>
        <w:numPr>
          <w:ilvl w:val="0"/>
          <w:numId w:val="47"/>
        </w:numPr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>Ques</w:t>
      </w:r>
      <w:r w:rsidR="00DF742D">
        <w:rPr>
          <w:rFonts w:asciiTheme="minorHAnsi" w:hAnsiTheme="minorHAnsi" w:cs="Arial"/>
          <w:b/>
          <w:color w:val="auto"/>
          <w:sz w:val="22"/>
          <w:szCs w:val="22"/>
        </w:rPr>
        <w:t>tion: Please create an account and let me know if there is anything that doesn’t seem to fit well in the process, doesn’t work, or is confusing.</w:t>
      </w:r>
    </w:p>
    <w:p w:rsidR="007B49E4" w:rsidRDefault="007B49E4" w:rsidP="007B49E4">
      <w:pPr>
        <w:pStyle w:val="Default"/>
        <w:rPr>
          <w:rFonts w:ascii="Arial" w:hAnsi="Arial" w:cs="Arial"/>
          <w:sz w:val="22"/>
          <w:szCs w:val="22"/>
        </w:rPr>
      </w:pPr>
    </w:p>
    <w:p w:rsidR="007B49E4" w:rsidRPr="004A1551" w:rsidRDefault="007B49E4" w:rsidP="007B49E4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Steve </w:t>
      </w:r>
    </w:p>
    <w:p w:rsidR="007B49E4" w:rsidRPr="004A1551" w:rsidRDefault="00DF742D" w:rsidP="007B49E4">
      <w:pPr>
        <w:pStyle w:val="Default"/>
        <w:numPr>
          <w:ilvl w:val="0"/>
          <w:numId w:val="26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Very easy to move through the page</w:t>
      </w:r>
      <w:r w:rsidR="003A54B6">
        <w:rPr>
          <w:rFonts w:asciiTheme="minorHAnsi" w:hAnsiTheme="minorHAnsi" w:cs="Arial"/>
          <w:sz w:val="22"/>
          <w:szCs w:val="22"/>
        </w:rPr>
        <w:t xml:space="preserve">. </w:t>
      </w:r>
    </w:p>
    <w:p w:rsidR="007B49E4" w:rsidRPr="004A1551" w:rsidRDefault="007B49E4" w:rsidP="007B49E4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 </w:t>
      </w:r>
    </w:p>
    <w:p w:rsidR="007B49E4" w:rsidRDefault="007B49E4" w:rsidP="007B49E4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 xml:space="preserve">Robyn </w:t>
      </w:r>
    </w:p>
    <w:p w:rsidR="00DF742D" w:rsidRPr="004A1551" w:rsidRDefault="00DF742D" w:rsidP="00DF742D">
      <w:pPr>
        <w:pStyle w:val="Default"/>
        <w:numPr>
          <w:ilvl w:val="0"/>
          <w:numId w:val="26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like the feel of the page, intuitive.</w:t>
      </w:r>
    </w:p>
    <w:p w:rsidR="00DF742D" w:rsidRDefault="00DF742D" w:rsidP="00DF742D">
      <w:pPr>
        <w:pStyle w:val="Default"/>
        <w:rPr>
          <w:rFonts w:asciiTheme="minorHAnsi" w:hAnsiTheme="minorHAnsi" w:cs="Arial"/>
          <w:color w:val="auto"/>
          <w:sz w:val="22"/>
          <w:szCs w:val="22"/>
        </w:rPr>
      </w:pPr>
      <w:r>
        <w:rPr>
          <w:rFonts w:asciiTheme="minorHAnsi" w:hAnsiTheme="minorHAnsi" w:cs="Arial"/>
          <w:color w:val="auto"/>
          <w:sz w:val="22"/>
          <w:szCs w:val="22"/>
        </w:rPr>
        <w:t>Jesse</w:t>
      </w:r>
    </w:p>
    <w:p w:rsidR="00DF742D" w:rsidRDefault="00DF742D" w:rsidP="00DF742D">
      <w:pPr>
        <w:pStyle w:val="Default"/>
        <w:ind w:left="360"/>
        <w:rPr>
          <w:rFonts w:asciiTheme="minorHAnsi" w:hAnsiTheme="minorHAnsi" w:cs="Arial"/>
          <w:color w:val="auto"/>
          <w:sz w:val="22"/>
          <w:szCs w:val="22"/>
        </w:rPr>
      </w:pPr>
      <w:r>
        <w:rPr>
          <w:rFonts w:asciiTheme="minorHAnsi" w:hAnsiTheme="minorHAnsi" w:cs="Arial"/>
          <w:color w:val="auto"/>
          <w:sz w:val="22"/>
          <w:szCs w:val="22"/>
        </w:rPr>
        <w:t>Mobile</w:t>
      </w:r>
    </w:p>
    <w:p w:rsidR="00DF742D" w:rsidRPr="00DF742D" w:rsidRDefault="00DF742D" w:rsidP="00DF742D">
      <w:pPr>
        <w:pStyle w:val="Default"/>
        <w:numPr>
          <w:ilvl w:val="0"/>
          <w:numId w:val="26"/>
        </w:numPr>
        <w:rPr>
          <w:rFonts w:asciiTheme="minorHAnsi" w:hAnsiTheme="minorHAnsi" w:cs="Arial"/>
          <w:b/>
          <w:color w:val="auto"/>
          <w:sz w:val="22"/>
          <w:szCs w:val="22"/>
        </w:rPr>
      </w:pPr>
      <w:r>
        <w:rPr>
          <w:rFonts w:asciiTheme="minorHAnsi" w:hAnsiTheme="minorHAnsi" w:cs="Arial"/>
          <w:color w:val="auto"/>
          <w:sz w:val="22"/>
          <w:szCs w:val="22"/>
        </w:rPr>
        <w:t xml:space="preserve">No feedback. Moved through the page with ease. </w:t>
      </w:r>
    </w:p>
    <w:p w:rsidR="00872CA9" w:rsidRPr="00872CA9" w:rsidRDefault="00872CA9" w:rsidP="00872CA9">
      <w:pPr>
        <w:pStyle w:val="Default"/>
        <w:rPr>
          <w:rFonts w:ascii="Arial" w:hAnsi="Arial" w:cs="Arial"/>
          <w:b/>
          <w:sz w:val="22"/>
          <w:szCs w:val="22"/>
        </w:rPr>
      </w:pPr>
    </w:p>
    <w:p w:rsidR="002F30EB" w:rsidRDefault="00214E48" w:rsidP="002F30EB">
      <w:pPr>
        <w:pStyle w:val="Heading2"/>
      </w:pPr>
      <w:r>
        <w:t>Dashboard</w:t>
      </w:r>
      <w:r w:rsidR="00872CA9" w:rsidRPr="00872CA9">
        <w:t>:</w:t>
      </w:r>
    </w:p>
    <w:p w:rsidR="002F30EB" w:rsidRPr="00E37371" w:rsidRDefault="002F30EB" w:rsidP="00C02716">
      <w:pPr>
        <w:spacing w:after="0" w:line="240" w:lineRule="auto"/>
        <w:rPr>
          <w:b/>
        </w:rPr>
      </w:pPr>
    </w:p>
    <w:p w:rsidR="002A5CD3" w:rsidRDefault="007B49E4" w:rsidP="001C29D7">
      <w:pPr>
        <w:pStyle w:val="Default"/>
        <w:numPr>
          <w:ilvl w:val="0"/>
          <w:numId w:val="47"/>
        </w:numPr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lastRenderedPageBreak/>
        <w:t xml:space="preserve">Question: </w:t>
      </w:r>
    </w:p>
    <w:p w:rsidR="002A5CD3" w:rsidRPr="00E37371" w:rsidRDefault="002A5CD3" w:rsidP="002A5CD3">
      <w:pPr>
        <w:pStyle w:val="Default"/>
        <w:numPr>
          <w:ilvl w:val="0"/>
          <w:numId w:val="43"/>
        </w:numPr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Please scroll through the alerts and provide feedback on presentation. </w:t>
      </w:r>
    </w:p>
    <w:p w:rsidR="007B49E4" w:rsidRPr="002A5CD3" w:rsidRDefault="002A5CD3" w:rsidP="002A5CD3">
      <w:pPr>
        <w:pStyle w:val="Default"/>
        <w:numPr>
          <w:ilvl w:val="0"/>
          <w:numId w:val="43"/>
        </w:numPr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>Please select an alert and provide feedback on the format the alert is given in.</w:t>
      </w:r>
    </w:p>
    <w:p w:rsidR="000D6BDA" w:rsidRDefault="000D6BDA" w:rsidP="00727327">
      <w:pPr>
        <w:pStyle w:val="Default"/>
        <w:rPr>
          <w:rFonts w:ascii="Arial" w:hAnsi="Arial" w:cs="Arial"/>
          <w:sz w:val="22"/>
          <w:szCs w:val="22"/>
        </w:rPr>
      </w:pPr>
    </w:p>
    <w:p w:rsidR="00F0207E" w:rsidRDefault="0095029F" w:rsidP="0095029F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Steve</w:t>
      </w:r>
      <w:r w:rsidR="00F0207E" w:rsidRPr="004A1551">
        <w:rPr>
          <w:rFonts w:asciiTheme="minorHAnsi" w:hAnsiTheme="minorHAnsi" w:cs="Arial"/>
          <w:sz w:val="22"/>
          <w:szCs w:val="22"/>
        </w:rPr>
        <w:t xml:space="preserve"> </w:t>
      </w:r>
    </w:p>
    <w:p w:rsidR="00DF742D" w:rsidRPr="004A1551" w:rsidRDefault="002A5CD3" w:rsidP="00DF742D">
      <w:pPr>
        <w:pStyle w:val="Default"/>
        <w:numPr>
          <w:ilvl w:val="0"/>
          <w:numId w:val="26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 like the page however, Admin Notifications would be more helpful if it displayed the purpose of the alert, similar to how the emergency notifications are displayed. </w:t>
      </w:r>
    </w:p>
    <w:p w:rsidR="00791BA1" w:rsidRDefault="000D6BDA" w:rsidP="000D6BDA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Robyn</w:t>
      </w:r>
      <w:r w:rsidR="00791BA1" w:rsidRPr="004A1551">
        <w:rPr>
          <w:rFonts w:asciiTheme="minorHAnsi" w:hAnsiTheme="minorHAnsi" w:cs="Arial"/>
          <w:sz w:val="22"/>
          <w:szCs w:val="22"/>
        </w:rPr>
        <w:t xml:space="preserve"> </w:t>
      </w:r>
    </w:p>
    <w:p w:rsidR="003A54B6" w:rsidRDefault="002A5CD3" w:rsidP="002A5CD3">
      <w:pPr>
        <w:pStyle w:val="Default"/>
        <w:numPr>
          <w:ilvl w:val="0"/>
          <w:numId w:val="26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Geo-location is not displayed on my Notifications box. I have enabled it. </w:t>
      </w:r>
    </w:p>
    <w:p w:rsidR="002A5CD3" w:rsidRDefault="002A5CD3" w:rsidP="002A5CD3">
      <w:pPr>
        <w:pStyle w:val="Default"/>
        <w:numPr>
          <w:ilvl w:val="0"/>
          <w:numId w:val="26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Admin Notifications would be nicer if it displayed the purpose of the alert. </w:t>
      </w:r>
    </w:p>
    <w:p w:rsidR="003A54B6" w:rsidRPr="002A5CD3" w:rsidRDefault="003A54B6" w:rsidP="002A5CD3">
      <w:pPr>
        <w:pStyle w:val="Default"/>
        <w:numPr>
          <w:ilvl w:val="0"/>
          <w:numId w:val="26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It would be nice to see alerts sorted by the most recent one first.</w:t>
      </w:r>
    </w:p>
    <w:p w:rsidR="00DF742D" w:rsidRPr="004A1551" w:rsidRDefault="00DF742D" w:rsidP="0095029F">
      <w:pPr>
        <w:pStyle w:val="Defaul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Jesse</w:t>
      </w:r>
    </w:p>
    <w:p w:rsidR="003B05BF" w:rsidRPr="004A1551" w:rsidRDefault="003B05BF" w:rsidP="003B05BF">
      <w:pPr>
        <w:pStyle w:val="Default"/>
        <w:ind w:left="360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Mobile</w:t>
      </w:r>
    </w:p>
    <w:p w:rsidR="00C16993" w:rsidRDefault="002A5CD3" w:rsidP="003B05BF">
      <w:pPr>
        <w:pStyle w:val="Default"/>
        <w:numPr>
          <w:ilvl w:val="0"/>
          <w:numId w:val="24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The page is laid out nicely, it is very easy to move through and intuitive to use. </w:t>
      </w:r>
    </w:p>
    <w:p w:rsidR="002A5CD3" w:rsidRPr="004A1551" w:rsidRDefault="002A5CD3" w:rsidP="003B05BF">
      <w:pPr>
        <w:pStyle w:val="Default"/>
        <w:numPr>
          <w:ilvl w:val="0"/>
          <w:numId w:val="24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It confuses me that the asterisk for geo-location says to set it up I need to visit FAQ. It leads me to believe until I visit FAQ my geo-location won’t be set up. I would reword this. </w:t>
      </w:r>
    </w:p>
    <w:p w:rsidR="002F30EB" w:rsidRPr="00E37371" w:rsidRDefault="002F30EB" w:rsidP="002F30EB">
      <w:pPr>
        <w:pStyle w:val="Default"/>
        <w:rPr>
          <w:rFonts w:asciiTheme="minorHAnsi" w:hAnsiTheme="minorHAnsi" w:cs="Arial"/>
          <w:b/>
          <w:color w:val="auto"/>
          <w:sz w:val="22"/>
          <w:szCs w:val="22"/>
        </w:rPr>
      </w:pPr>
    </w:p>
    <w:p w:rsidR="002F30EB" w:rsidRPr="00E37371" w:rsidRDefault="002F30EB" w:rsidP="001C29D7">
      <w:pPr>
        <w:pStyle w:val="Default"/>
        <w:numPr>
          <w:ilvl w:val="0"/>
          <w:numId w:val="47"/>
        </w:numPr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Follow Up </w:t>
      </w:r>
      <w:r w:rsidR="002A5CD3">
        <w:rPr>
          <w:rFonts w:asciiTheme="minorHAnsi" w:hAnsiTheme="minorHAnsi" w:cs="Arial"/>
          <w:b/>
          <w:color w:val="auto"/>
          <w:sz w:val="22"/>
          <w:szCs w:val="22"/>
        </w:rPr>
        <w:t>Instruc</w:t>
      </w: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tions: </w:t>
      </w:r>
    </w:p>
    <w:p w:rsidR="002F30EB" w:rsidRPr="00E37371" w:rsidRDefault="002F30EB" w:rsidP="0095029F">
      <w:pPr>
        <w:pStyle w:val="Default"/>
        <w:numPr>
          <w:ilvl w:val="0"/>
          <w:numId w:val="38"/>
        </w:numPr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>Please return to your Dashboard</w:t>
      </w:r>
    </w:p>
    <w:p w:rsidR="00DB2B8D" w:rsidRPr="00E37371" w:rsidRDefault="00DB2B8D" w:rsidP="0095029F">
      <w:pPr>
        <w:pStyle w:val="Default"/>
        <w:numPr>
          <w:ilvl w:val="0"/>
          <w:numId w:val="38"/>
        </w:numPr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>Please Edit your Account</w:t>
      </w:r>
    </w:p>
    <w:p w:rsidR="0095029F" w:rsidRPr="00872CA9" w:rsidRDefault="0095029F" w:rsidP="0095029F">
      <w:pPr>
        <w:pStyle w:val="Default"/>
        <w:rPr>
          <w:rFonts w:ascii="Arial" w:hAnsi="Arial" w:cs="Arial"/>
          <w:b/>
          <w:sz w:val="22"/>
          <w:szCs w:val="22"/>
        </w:rPr>
      </w:pPr>
    </w:p>
    <w:p w:rsidR="002F30EB" w:rsidRDefault="00214E48" w:rsidP="002F30EB">
      <w:pPr>
        <w:pStyle w:val="Heading2"/>
      </w:pPr>
      <w:r>
        <w:t>Manage My Account</w:t>
      </w:r>
      <w:r w:rsidR="00872CA9" w:rsidRPr="00872CA9">
        <w:t>:</w:t>
      </w:r>
    </w:p>
    <w:p w:rsidR="002F30EB" w:rsidRPr="00E37371" w:rsidRDefault="002F30EB" w:rsidP="002F30EB">
      <w:pPr>
        <w:pStyle w:val="Default"/>
        <w:rPr>
          <w:rFonts w:asciiTheme="minorHAnsi" w:hAnsiTheme="minorHAnsi" w:cs="Arial"/>
          <w:b/>
          <w:color w:val="auto"/>
          <w:sz w:val="22"/>
          <w:szCs w:val="22"/>
        </w:rPr>
      </w:pPr>
    </w:p>
    <w:p w:rsidR="002F30EB" w:rsidRPr="00E37371" w:rsidRDefault="002F30EB" w:rsidP="001C29D7">
      <w:pPr>
        <w:pStyle w:val="Default"/>
        <w:numPr>
          <w:ilvl w:val="0"/>
          <w:numId w:val="47"/>
        </w:numPr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Question: Please </w:t>
      </w:r>
      <w:r w:rsidR="00DB2B8D" w:rsidRPr="00E37371">
        <w:rPr>
          <w:rFonts w:asciiTheme="minorHAnsi" w:hAnsiTheme="minorHAnsi" w:cs="Arial"/>
          <w:b/>
          <w:color w:val="auto"/>
          <w:sz w:val="22"/>
          <w:szCs w:val="22"/>
        </w:rPr>
        <w:t>change your password</w:t>
      </w:r>
      <w:r w:rsidRPr="00E37371">
        <w:rPr>
          <w:rFonts w:asciiTheme="minorHAnsi" w:hAnsiTheme="minorHAnsi" w:cs="Arial"/>
          <w:b/>
          <w:color w:val="auto"/>
          <w:sz w:val="22"/>
          <w:szCs w:val="22"/>
        </w:rPr>
        <w:t>.</w:t>
      </w:r>
    </w:p>
    <w:p w:rsidR="000D6BDA" w:rsidRDefault="000D6BDA" w:rsidP="0095029F">
      <w:pPr>
        <w:pStyle w:val="Default"/>
        <w:rPr>
          <w:rFonts w:ascii="Arial" w:hAnsi="Arial" w:cs="Arial"/>
          <w:sz w:val="22"/>
          <w:szCs w:val="22"/>
        </w:rPr>
      </w:pPr>
    </w:p>
    <w:p w:rsidR="00F0207E" w:rsidRPr="004A1551" w:rsidRDefault="0095029F" w:rsidP="003102F0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Steve</w:t>
      </w:r>
      <w:r w:rsidR="000D6BDA" w:rsidRPr="004A1551">
        <w:rPr>
          <w:rFonts w:asciiTheme="minorHAnsi" w:hAnsiTheme="minorHAnsi" w:cs="Arial"/>
          <w:sz w:val="22"/>
          <w:szCs w:val="22"/>
        </w:rPr>
        <w:t xml:space="preserve"> </w:t>
      </w:r>
    </w:p>
    <w:p w:rsidR="0095029F" w:rsidRDefault="002A5CD3" w:rsidP="00F0207E">
      <w:pPr>
        <w:pStyle w:val="Default"/>
        <w:numPr>
          <w:ilvl w:val="0"/>
          <w:numId w:val="27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Very intuitive, easy to use.</w:t>
      </w:r>
    </w:p>
    <w:p w:rsidR="002A5CD3" w:rsidRDefault="002A5CD3" w:rsidP="002A5CD3">
      <w:pPr>
        <w:pStyle w:val="Defaul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Robyn</w:t>
      </w:r>
    </w:p>
    <w:p w:rsidR="002A5CD3" w:rsidRDefault="002A5CD3" w:rsidP="002A5CD3">
      <w:pPr>
        <w:pStyle w:val="Default"/>
        <w:numPr>
          <w:ilvl w:val="0"/>
          <w:numId w:val="27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 always like having the option to change things if I want. </w:t>
      </w:r>
    </w:p>
    <w:p w:rsidR="006F2B05" w:rsidRDefault="006F2B05" w:rsidP="006F2B05">
      <w:pPr>
        <w:pStyle w:val="Defaul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Jesse</w:t>
      </w:r>
    </w:p>
    <w:p w:rsidR="006F2B05" w:rsidRDefault="006F2B05" w:rsidP="006F2B05">
      <w:pPr>
        <w:pStyle w:val="Default"/>
        <w:numPr>
          <w:ilvl w:val="0"/>
          <w:numId w:val="27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Easy to adjust my account. I like having the editing ability here but being able to see it all on My Dashboard. </w:t>
      </w:r>
    </w:p>
    <w:p w:rsidR="002F30EB" w:rsidRPr="00E37371" w:rsidRDefault="002F30EB" w:rsidP="002F30EB">
      <w:pPr>
        <w:pStyle w:val="Default"/>
        <w:rPr>
          <w:rFonts w:asciiTheme="minorHAnsi" w:hAnsiTheme="minorHAnsi" w:cs="Arial"/>
          <w:b/>
          <w:color w:val="auto"/>
          <w:sz w:val="22"/>
          <w:szCs w:val="22"/>
        </w:rPr>
      </w:pPr>
    </w:p>
    <w:p w:rsidR="002F30EB" w:rsidRPr="00E37371" w:rsidRDefault="001C29D7" w:rsidP="001C29D7">
      <w:pPr>
        <w:pStyle w:val="Default"/>
        <w:ind w:left="360"/>
        <w:rPr>
          <w:rFonts w:asciiTheme="minorHAnsi" w:hAnsiTheme="minorHAnsi" w:cs="Arial"/>
          <w:b/>
          <w:color w:val="auto"/>
          <w:sz w:val="22"/>
          <w:szCs w:val="22"/>
        </w:rPr>
      </w:pPr>
      <w:r>
        <w:rPr>
          <w:rFonts w:asciiTheme="minorHAnsi" w:hAnsiTheme="minorHAnsi" w:cs="Arial"/>
          <w:b/>
          <w:color w:val="auto"/>
          <w:sz w:val="22"/>
          <w:szCs w:val="22"/>
        </w:rPr>
        <w:t xml:space="preserve">6. </w:t>
      </w:r>
      <w:r w:rsidR="002F30EB"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Follow up questions: </w:t>
      </w:r>
    </w:p>
    <w:p w:rsidR="002F30EB" w:rsidRPr="00E37371" w:rsidRDefault="00EF5CBD" w:rsidP="00EF5CBD">
      <w:pPr>
        <w:pStyle w:val="Default"/>
        <w:ind w:left="720"/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a.      </w:t>
      </w:r>
      <w:r w:rsidR="002F30EB"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How did you feel about that process? </w:t>
      </w:r>
    </w:p>
    <w:p w:rsidR="002F30EB" w:rsidRPr="00E37371" w:rsidRDefault="00EF5CBD" w:rsidP="00EF5CBD">
      <w:pPr>
        <w:pStyle w:val="Default"/>
        <w:ind w:left="720"/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b.      </w:t>
      </w:r>
      <w:r w:rsidR="002F30EB"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Are there any adjustments you would suggest? </w:t>
      </w:r>
    </w:p>
    <w:p w:rsidR="002F30EB" w:rsidRPr="00E37371" w:rsidRDefault="00EF5CBD" w:rsidP="00EF5CBD">
      <w:pPr>
        <w:pStyle w:val="Default"/>
        <w:ind w:left="720"/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c.      </w:t>
      </w:r>
      <w:r w:rsidR="002F30EB" w:rsidRPr="00E37371">
        <w:rPr>
          <w:rFonts w:asciiTheme="minorHAnsi" w:hAnsiTheme="minorHAnsi" w:cs="Arial"/>
          <w:b/>
          <w:color w:val="auto"/>
          <w:sz w:val="22"/>
          <w:szCs w:val="22"/>
        </w:rPr>
        <w:t>Are there any roadblocks in the process or difficulties?</w:t>
      </w:r>
    </w:p>
    <w:p w:rsidR="002F30EB" w:rsidRPr="00E37371" w:rsidRDefault="00EF5CBD" w:rsidP="00EF5CBD">
      <w:pPr>
        <w:pStyle w:val="Default"/>
        <w:ind w:firstLine="720"/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d.      </w:t>
      </w:r>
      <w:r w:rsidR="002F30EB" w:rsidRPr="00E37371">
        <w:rPr>
          <w:rFonts w:asciiTheme="minorHAnsi" w:hAnsiTheme="minorHAnsi" w:cs="Arial"/>
          <w:b/>
          <w:color w:val="auto"/>
          <w:sz w:val="22"/>
          <w:szCs w:val="22"/>
        </w:rPr>
        <w:t>Please return to your dashboard.</w:t>
      </w:r>
    </w:p>
    <w:p w:rsidR="00DB2B8D" w:rsidRPr="00E37371" w:rsidRDefault="00DB2B8D" w:rsidP="00EF5CBD">
      <w:pPr>
        <w:pStyle w:val="Default"/>
        <w:ind w:firstLine="720"/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>e.      Please edit your notifications.</w:t>
      </w:r>
    </w:p>
    <w:p w:rsidR="0095029F" w:rsidRPr="004A1551" w:rsidRDefault="0095029F" w:rsidP="0095029F">
      <w:pPr>
        <w:pStyle w:val="Default"/>
        <w:rPr>
          <w:rFonts w:asciiTheme="minorHAnsi" w:hAnsiTheme="minorHAnsi" w:cs="Arial"/>
          <w:b/>
          <w:sz w:val="22"/>
          <w:szCs w:val="22"/>
        </w:rPr>
      </w:pPr>
    </w:p>
    <w:p w:rsidR="00C02716" w:rsidRPr="00C02716" w:rsidRDefault="004A4960" w:rsidP="00B433D1">
      <w:pPr>
        <w:pStyle w:val="Heading2"/>
      </w:pPr>
      <w:r>
        <w:t>Manage My Notifications</w:t>
      </w:r>
      <w:r w:rsidRPr="00872CA9">
        <w:t>:</w:t>
      </w:r>
    </w:p>
    <w:p w:rsidR="001C29D7" w:rsidRDefault="001C29D7" w:rsidP="001C29D7">
      <w:pPr>
        <w:pStyle w:val="Default"/>
        <w:rPr>
          <w:rFonts w:asciiTheme="minorHAnsi" w:hAnsiTheme="minorHAnsi" w:cs="Arial"/>
          <w:b/>
          <w:color w:val="auto"/>
          <w:sz w:val="22"/>
          <w:szCs w:val="22"/>
        </w:rPr>
      </w:pPr>
    </w:p>
    <w:p w:rsidR="00791BA1" w:rsidRPr="00E37371" w:rsidRDefault="001C29D7" w:rsidP="001C29D7">
      <w:pPr>
        <w:pStyle w:val="Default"/>
        <w:ind w:firstLine="720"/>
        <w:rPr>
          <w:rFonts w:ascii="Arial" w:hAnsi="Arial" w:cs="Arial"/>
          <w:b/>
          <w:color w:val="auto"/>
          <w:sz w:val="22"/>
          <w:szCs w:val="22"/>
        </w:rPr>
      </w:pPr>
      <w:r w:rsidRPr="001C29D7">
        <w:rPr>
          <w:rFonts w:asciiTheme="minorHAnsi" w:hAnsiTheme="minorHAnsi" w:cs="Arial"/>
          <w:b/>
          <w:color w:val="auto"/>
          <w:sz w:val="22"/>
          <w:szCs w:val="22"/>
        </w:rPr>
        <w:t>7.</w:t>
      </w:r>
      <w:r>
        <w:rPr>
          <w:rFonts w:asciiTheme="minorHAnsi" w:hAnsiTheme="minorHAnsi" w:cs="Arial"/>
          <w:b/>
          <w:color w:val="auto"/>
          <w:sz w:val="22"/>
          <w:szCs w:val="22"/>
        </w:rPr>
        <w:t xml:space="preserve"> </w:t>
      </w:r>
      <w:r w:rsidR="00DB2B8D" w:rsidRPr="00E37371">
        <w:rPr>
          <w:rFonts w:asciiTheme="minorHAnsi" w:hAnsiTheme="minorHAnsi" w:cs="Arial"/>
          <w:b/>
          <w:color w:val="auto"/>
          <w:sz w:val="22"/>
          <w:szCs w:val="22"/>
        </w:rPr>
        <w:t>Question: Please add a location.</w:t>
      </w:r>
    </w:p>
    <w:p w:rsidR="00E37371" w:rsidRDefault="00E37371" w:rsidP="0095029F">
      <w:pPr>
        <w:pStyle w:val="Default"/>
        <w:rPr>
          <w:rFonts w:asciiTheme="minorHAnsi" w:hAnsiTheme="minorHAnsi" w:cs="Arial"/>
          <w:sz w:val="22"/>
          <w:szCs w:val="22"/>
        </w:rPr>
      </w:pPr>
    </w:p>
    <w:p w:rsidR="00F0207E" w:rsidRDefault="0095029F" w:rsidP="0095029F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t>Steve</w:t>
      </w:r>
    </w:p>
    <w:p w:rsidR="006F2B05" w:rsidRPr="004A1551" w:rsidRDefault="006F2B05" w:rsidP="006F2B05">
      <w:pPr>
        <w:pStyle w:val="Default"/>
        <w:numPr>
          <w:ilvl w:val="0"/>
          <w:numId w:val="27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My locations display very seamlessly. I have to problems with it. </w:t>
      </w:r>
    </w:p>
    <w:p w:rsidR="00F0207E" w:rsidRPr="004A1551" w:rsidRDefault="0095029F" w:rsidP="003102F0">
      <w:pPr>
        <w:pStyle w:val="Default"/>
        <w:rPr>
          <w:rFonts w:asciiTheme="minorHAnsi" w:hAnsiTheme="minorHAnsi" w:cs="Arial"/>
          <w:sz w:val="22"/>
          <w:szCs w:val="22"/>
        </w:rPr>
      </w:pPr>
      <w:r w:rsidRPr="004A1551">
        <w:rPr>
          <w:rFonts w:asciiTheme="minorHAnsi" w:hAnsiTheme="minorHAnsi" w:cs="Arial"/>
          <w:sz w:val="22"/>
          <w:szCs w:val="22"/>
        </w:rPr>
        <w:lastRenderedPageBreak/>
        <w:t>Robyn</w:t>
      </w:r>
      <w:r w:rsidR="00F0207E" w:rsidRPr="004A1551">
        <w:rPr>
          <w:rFonts w:asciiTheme="minorHAnsi" w:hAnsiTheme="minorHAnsi" w:cs="Arial"/>
          <w:sz w:val="22"/>
          <w:szCs w:val="22"/>
        </w:rPr>
        <w:t xml:space="preserve"> </w:t>
      </w:r>
    </w:p>
    <w:p w:rsidR="002B16C5" w:rsidRPr="00C02716" w:rsidRDefault="006F2B05" w:rsidP="00C02716">
      <w:pPr>
        <w:pStyle w:val="Default"/>
        <w:numPr>
          <w:ilvl w:val="0"/>
          <w:numId w:val="32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Everything seems to be working great. I am adding locations easily. I appreciate the referral regarding geo locations at the bottom. </w:t>
      </w:r>
    </w:p>
    <w:p w:rsidR="00F0207E" w:rsidRDefault="006F2B05" w:rsidP="005C3B01">
      <w:pPr>
        <w:pStyle w:val="Defaul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Jesse</w:t>
      </w:r>
      <w:r w:rsidR="005C3B01" w:rsidRPr="004A1551">
        <w:rPr>
          <w:rFonts w:asciiTheme="minorHAnsi" w:hAnsiTheme="minorHAnsi" w:cs="Arial"/>
          <w:sz w:val="22"/>
          <w:szCs w:val="22"/>
        </w:rPr>
        <w:t xml:space="preserve"> </w:t>
      </w:r>
    </w:p>
    <w:p w:rsidR="006F2B05" w:rsidRPr="004A1551" w:rsidRDefault="006F2B05" w:rsidP="006F2B05">
      <w:pPr>
        <w:pStyle w:val="Default"/>
        <w:numPr>
          <w:ilvl w:val="0"/>
          <w:numId w:val="32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 like that I can add the different place I want to see. No problems with the page. </w:t>
      </w:r>
    </w:p>
    <w:p w:rsidR="00DB2B8D" w:rsidRDefault="00DB2B8D" w:rsidP="00DB2B8D">
      <w:pPr>
        <w:pStyle w:val="Default"/>
        <w:rPr>
          <w:rFonts w:asciiTheme="minorHAnsi" w:hAnsiTheme="minorHAnsi" w:cs="Arial"/>
          <w:sz w:val="22"/>
          <w:szCs w:val="22"/>
        </w:rPr>
      </w:pPr>
    </w:p>
    <w:p w:rsidR="00DB2B8D" w:rsidRPr="00E37371" w:rsidRDefault="001C29D7" w:rsidP="001C29D7">
      <w:pPr>
        <w:pStyle w:val="Default"/>
        <w:ind w:firstLine="360"/>
        <w:rPr>
          <w:rFonts w:asciiTheme="minorHAnsi" w:hAnsiTheme="minorHAnsi" w:cs="Arial"/>
          <w:b/>
          <w:color w:val="auto"/>
          <w:sz w:val="22"/>
          <w:szCs w:val="22"/>
        </w:rPr>
      </w:pPr>
      <w:r>
        <w:rPr>
          <w:rFonts w:asciiTheme="minorHAnsi" w:hAnsiTheme="minorHAnsi" w:cs="Arial"/>
          <w:b/>
          <w:color w:val="auto"/>
          <w:sz w:val="22"/>
          <w:szCs w:val="22"/>
        </w:rPr>
        <w:t xml:space="preserve">8. </w:t>
      </w:r>
      <w:r w:rsidR="00DB2B8D"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Follow up questions: </w:t>
      </w:r>
    </w:p>
    <w:p w:rsidR="00DB2B8D" w:rsidRPr="00E37371" w:rsidRDefault="00DB2B8D" w:rsidP="00DB2B8D">
      <w:pPr>
        <w:pStyle w:val="Default"/>
        <w:ind w:left="720"/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a.      How did you feel about that process? </w:t>
      </w:r>
    </w:p>
    <w:p w:rsidR="00DB2B8D" w:rsidRPr="00E37371" w:rsidRDefault="00DB2B8D" w:rsidP="00DB2B8D">
      <w:pPr>
        <w:pStyle w:val="Default"/>
        <w:ind w:left="720"/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b.      Are there any additions or adjustments you would suggest? </w:t>
      </w:r>
    </w:p>
    <w:p w:rsidR="00DB2B8D" w:rsidRPr="00E37371" w:rsidRDefault="00DB2B8D" w:rsidP="00DB2B8D">
      <w:pPr>
        <w:pStyle w:val="Default"/>
        <w:ind w:left="720"/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>c.      Are there any roadblocks in the process or difficulties?</w:t>
      </w:r>
    </w:p>
    <w:p w:rsidR="00DB2B8D" w:rsidRPr="00E37371" w:rsidRDefault="00DB2B8D" w:rsidP="00DB2B8D">
      <w:pPr>
        <w:pStyle w:val="Default"/>
        <w:ind w:firstLine="720"/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>d.      Please return to your dashboard.</w:t>
      </w:r>
    </w:p>
    <w:p w:rsidR="00DB2B8D" w:rsidRPr="00E37371" w:rsidRDefault="00DB2B8D" w:rsidP="00DB2B8D">
      <w:pPr>
        <w:pStyle w:val="Default"/>
        <w:ind w:firstLine="720"/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e.      Please submit a ticket </w:t>
      </w:r>
      <w:r w:rsidR="00E37371" w:rsidRPr="00E37371">
        <w:rPr>
          <w:rFonts w:asciiTheme="minorHAnsi" w:hAnsiTheme="minorHAnsi" w:cs="Arial"/>
          <w:b/>
          <w:color w:val="auto"/>
          <w:sz w:val="22"/>
          <w:szCs w:val="22"/>
        </w:rPr>
        <w:t xml:space="preserve">to us with a question. </w:t>
      </w:r>
    </w:p>
    <w:p w:rsidR="00DB2B8D" w:rsidRDefault="00DB2B8D" w:rsidP="00DB2B8D">
      <w:pPr>
        <w:pStyle w:val="Default"/>
        <w:rPr>
          <w:rFonts w:asciiTheme="minorHAnsi" w:hAnsiTheme="minorHAnsi" w:cs="Arial"/>
          <w:sz w:val="22"/>
          <w:szCs w:val="22"/>
        </w:rPr>
      </w:pPr>
    </w:p>
    <w:p w:rsidR="00DD0A55" w:rsidRDefault="00727327" w:rsidP="00C02716">
      <w:pPr>
        <w:pStyle w:val="Heading2"/>
      </w:pPr>
      <w:r w:rsidRPr="003F1502">
        <w:t>Contact Us:</w:t>
      </w:r>
    </w:p>
    <w:p w:rsidR="00C02716" w:rsidRPr="00C02716" w:rsidRDefault="00C02716" w:rsidP="00C02716">
      <w:pPr>
        <w:spacing w:after="0"/>
      </w:pPr>
    </w:p>
    <w:p w:rsidR="00727327" w:rsidRPr="004A1551" w:rsidRDefault="00503F7F" w:rsidP="00C02716">
      <w:pPr>
        <w:pStyle w:val="Defaul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Steve</w:t>
      </w:r>
      <w:r w:rsidR="00727327" w:rsidRPr="004A1551">
        <w:rPr>
          <w:rFonts w:asciiTheme="minorHAnsi" w:hAnsiTheme="minorHAnsi" w:cs="Arial"/>
          <w:sz w:val="22"/>
          <w:szCs w:val="22"/>
        </w:rPr>
        <w:t xml:space="preserve"> </w:t>
      </w:r>
    </w:p>
    <w:p w:rsidR="00727327" w:rsidRDefault="00503F7F" w:rsidP="00727327">
      <w:pPr>
        <w:pStyle w:val="Default"/>
        <w:numPr>
          <w:ilvl w:val="0"/>
          <w:numId w:val="29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Easy to use.</w:t>
      </w:r>
    </w:p>
    <w:p w:rsidR="00503F7F" w:rsidRDefault="00503F7F" w:rsidP="00503F7F">
      <w:pPr>
        <w:pStyle w:val="Defaul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Robyn</w:t>
      </w:r>
    </w:p>
    <w:p w:rsidR="00503F7F" w:rsidRPr="00C02716" w:rsidRDefault="00503F7F" w:rsidP="00503F7F">
      <w:pPr>
        <w:pStyle w:val="Default"/>
        <w:numPr>
          <w:ilvl w:val="0"/>
          <w:numId w:val="29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 like that I can reach out with questions. </w:t>
      </w:r>
    </w:p>
    <w:p w:rsidR="00727327" w:rsidRPr="004A1551" w:rsidRDefault="00503F7F" w:rsidP="00727327">
      <w:pPr>
        <w:pStyle w:val="Defaul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Jesse</w:t>
      </w:r>
    </w:p>
    <w:p w:rsidR="00503F7F" w:rsidRDefault="00503F7F" w:rsidP="00503F7F">
      <w:pPr>
        <w:pStyle w:val="Default"/>
        <w:numPr>
          <w:ilvl w:val="0"/>
          <w:numId w:val="29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Great to use. </w:t>
      </w:r>
      <w:r w:rsidR="003A54B6">
        <w:rPr>
          <w:rFonts w:asciiTheme="minorHAnsi" w:hAnsiTheme="minorHAnsi" w:cs="Arial"/>
          <w:sz w:val="22"/>
          <w:szCs w:val="22"/>
        </w:rPr>
        <w:t xml:space="preserve">I would like to see a confirmation that the ticket has been sent. </w:t>
      </w:r>
    </w:p>
    <w:p w:rsidR="001C29D7" w:rsidRDefault="001C29D7" w:rsidP="001C29D7">
      <w:pPr>
        <w:pStyle w:val="Default"/>
        <w:ind w:left="720"/>
        <w:rPr>
          <w:rFonts w:asciiTheme="minorHAnsi" w:hAnsiTheme="minorHAnsi" w:cs="Arial"/>
          <w:sz w:val="22"/>
          <w:szCs w:val="22"/>
        </w:rPr>
      </w:pPr>
    </w:p>
    <w:p w:rsidR="001C29D7" w:rsidRDefault="001C29D7" w:rsidP="001C29D7">
      <w:pPr>
        <w:pStyle w:val="Default"/>
        <w:ind w:left="720"/>
        <w:rPr>
          <w:rFonts w:asciiTheme="minorHAnsi" w:hAnsiTheme="minorHAnsi" w:cs="Arial"/>
          <w:sz w:val="22"/>
          <w:szCs w:val="22"/>
        </w:rPr>
      </w:pPr>
    </w:p>
    <w:p w:rsidR="001C29D7" w:rsidRDefault="001C29D7" w:rsidP="001C29D7">
      <w:pPr>
        <w:pStyle w:val="Default"/>
        <w:ind w:left="360"/>
        <w:rPr>
          <w:rFonts w:asciiTheme="minorHAnsi" w:hAnsiTheme="minorHAnsi" w:cs="Arial"/>
          <w:b/>
          <w:color w:val="auto"/>
          <w:sz w:val="22"/>
          <w:szCs w:val="22"/>
        </w:rPr>
      </w:pPr>
      <w:r>
        <w:rPr>
          <w:rFonts w:asciiTheme="minorHAnsi" w:hAnsiTheme="minorHAnsi" w:cs="Arial"/>
          <w:b/>
          <w:color w:val="auto"/>
          <w:sz w:val="22"/>
          <w:szCs w:val="22"/>
        </w:rPr>
        <w:t xml:space="preserve">9. Please visit our FAQ page and provide any feedback you have on the page or suggestions you have for improvement.  </w:t>
      </w:r>
    </w:p>
    <w:p w:rsidR="001C29D7" w:rsidRDefault="001C29D7" w:rsidP="001C29D7">
      <w:pPr>
        <w:pStyle w:val="Default"/>
        <w:rPr>
          <w:rFonts w:asciiTheme="minorHAnsi" w:hAnsiTheme="minorHAnsi" w:cs="Arial"/>
          <w:sz w:val="22"/>
          <w:szCs w:val="22"/>
        </w:rPr>
      </w:pPr>
    </w:p>
    <w:p w:rsidR="001C29D7" w:rsidRDefault="001C29D7" w:rsidP="001C29D7">
      <w:pPr>
        <w:pStyle w:val="Heading2"/>
      </w:pPr>
      <w:r>
        <w:t>FAQ</w:t>
      </w:r>
      <w:r w:rsidRPr="003F1502">
        <w:t>:</w:t>
      </w:r>
    </w:p>
    <w:p w:rsidR="001C29D7" w:rsidRPr="00C02716" w:rsidRDefault="001C29D7" w:rsidP="001C29D7">
      <w:pPr>
        <w:spacing w:after="0"/>
      </w:pPr>
    </w:p>
    <w:p w:rsidR="001C29D7" w:rsidRPr="004A1551" w:rsidRDefault="001C29D7" w:rsidP="001C29D7">
      <w:pPr>
        <w:pStyle w:val="Defaul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Steve</w:t>
      </w:r>
      <w:r w:rsidRPr="004A1551">
        <w:rPr>
          <w:rFonts w:asciiTheme="minorHAnsi" w:hAnsiTheme="minorHAnsi" w:cs="Arial"/>
          <w:sz w:val="22"/>
          <w:szCs w:val="22"/>
        </w:rPr>
        <w:t xml:space="preserve"> </w:t>
      </w:r>
    </w:p>
    <w:p w:rsidR="001C29D7" w:rsidRDefault="001C29D7" w:rsidP="001C29D7">
      <w:pPr>
        <w:pStyle w:val="Default"/>
        <w:numPr>
          <w:ilvl w:val="0"/>
          <w:numId w:val="36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This seems to cover a great deal. If I had more questions I would submit them to contact us. </w:t>
      </w:r>
    </w:p>
    <w:p w:rsidR="001C29D7" w:rsidRDefault="001C29D7" w:rsidP="001C29D7">
      <w:pPr>
        <w:pStyle w:val="Defaul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Robyn</w:t>
      </w:r>
    </w:p>
    <w:p w:rsidR="001C29D7" w:rsidRPr="00C02716" w:rsidRDefault="001C29D7" w:rsidP="001C29D7">
      <w:pPr>
        <w:pStyle w:val="Default"/>
        <w:numPr>
          <w:ilvl w:val="0"/>
          <w:numId w:val="36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This is more than enough. I never like having too many. I like this. </w:t>
      </w:r>
    </w:p>
    <w:p w:rsidR="001C29D7" w:rsidRPr="00503F7F" w:rsidRDefault="001C29D7" w:rsidP="001C29D7">
      <w:pPr>
        <w:pStyle w:val="Default"/>
        <w:ind w:left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</w:t>
      </w:r>
    </w:p>
    <w:p w:rsidR="001C29D7" w:rsidRPr="00503F7F" w:rsidRDefault="001C29D7" w:rsidP="001C29D7">
      <w:pPr>
        <w:pStyle w:val="Default"/>
        <w:rPr>
          <w:rFonts w:asciiTheme="minorHAnsi" w:hAnsiTheme="minorHAnsi" w:cs="Arial"/>
          <w:sz w:val="22"/>
          <w:szCs w:val="22"/>
        </w:rPr>
      </w:pPr>
    </w:p>
    <w:p w:rsidR="003A54B6" w:rsidRPr="003A54B6" w:rsidRDefault="001C29D7" w:rsidP="00B433D1">
      <w:pPr>
        <w:pStyle w:val="Default"/>
        <w:ind w:left="360"/>
        <w:rPr>
          <w:rFonts w:asciiTheme="minorHAnsi" w:hAnsiTheme="minorHAnsi" w:cs="Arial"/>
          <w:b/>
          <w:color w:val="auto"/>
          <w:sz w:val="22"/>
          <w:szCs w:val="22"/>
        </w:rPr>
      </w:pPr>
      <w:r>
        <w:rPr>
          <w:rFonts w:asciiTheme="minorHAnsi" w:hAnsiTheme="minorHAnsi" w:cs="Arial"/>
          <w:b/>
          <w:color w:val="auto"/>
          <w:sz w:val="22"/>
          <w:szCs w:val="22"/>
        </w:rPr>
        <w:t>10. That completes our test. P</w:t>
      </w:r>
      <w:r w:rsidR="00DD0A55">
        <w:rPr>
          <w:rFonts w:asciiTheme="minorHAnsi" w:hAnsiTheme="minorHAnsi" w:cs="Arial"/>
          <w:b/>
          <w:color w:val="auto"/>
          <w:sz w:val="22"/>
          <w:szCs w:val="22"/>
        </w:rPr>
        <w:t>lease log out</w:t>
      </w:r>
      <w:r>
        <w:rPr>
          <w:rFonts w:asciiTheme="minorHAnsi" w:hAnsiTheme="minorHAnsi" w:cs="Arial"/>
          <w:b/>
          <w:color w:val="auto"/>
          <w:sz w:val="22"/>
          <w:szCs w:val="22"/>
        </w:rPr>
        <w:t>.</w:t>
      </w:r>
    </w:p>
    <w:p w:rsidR="0095029F" w:rsidRPr="00872CA9" w:rsidRDefault="0095029F" w:rsidP="0095029F">
      <w:pPr>
        <w:pStyle w:val="Default"/>
        <w:rPr>
          <w:rFonts w:ascii="Arial" w:hAnsi="Arial" w:cs="Arial"/>
          <w:b/>
          <w:sz w:val="22"/>
          <w:szCs w:val="22"/>
        </w:rPr>
      </w:pPr>
    </w:p>
    <w:p w:rsidR="003A54B6" w:rsidRDefault="003A54B6" w:rsidP="003A54B6">
      <w:pPr>
        <w:pStyle w:val="Heading2"/>
      </w:pPr>
      <w:r>
        <w:t>Admin User Test</w:t>
      </w:r>
      <w:r w:rsidRPr="003F1502">
        <w:t>:</w:t>
      </w:r>
    </w:p>
    <w:p w:rsidR="004A4960" w:rsidRPr="00AE6E0B" w:rsidRDefault="003A54B6" w:rsidP="00AE6E0B">
      <w:r>
        <w:t xml:space="preserve">We will be using the site as an Administrative User who is responsible for sending Non-Emergency alert notifications to the public as well as tracking all data associated with the system. </w:t>
      </w:r>
      <w:r w:rsidR="00AE6E0B">
        <w:t xml:space="preserve">Please observe the system critically and let us know anything you feel obstructs your ability to perform your task or you perceive as not fitting into the system. </w:t>
      </w:r>
    </w:p>
    <w:p w:rsidR="00AE6E0B" w:rsidRDefault="00AE6E0B" w:rsidP="003A54B6">
      <w:pPr>
        <w:pStyle w:val="Heading2"/>
      </w:pPr>
    </w:p>
    <w:p w:rsidR="003A54B6" w:rsidRDefault="00AE6E0B" w:rsidP="003A54B6">
      <w:pPr>
        <w:pStyle w:val="Heading2"/>
      </w:pPr>
      <w:r>
        <w:t>Reports</w:t>
      </w:r>
      <w:r w:rsidR="003A54B6" w:rsidRPr="003F1502">
        <w:t>:</w:t>
      </w:r>
    </w:p>
    <w:p w:rsidR="00AE6E0B" w:rsidRDefault="001C29D7" w:rsidP="00B433D1">
      <w:r>
        <w:t xml:space="preserve">Please log in to the system with the Admin login information we have provided you. </w:t>
      </w:r>
    </w:p>
    <w:p w:rsidR="003A54B6" w:rsidRDefault="00AE6E0B" w:rsidP="003A54B6">
      <w:pPr>
        <w:spacing w:after="0"/>
      </w:pPr>
      <w:r>
        <w:t>Rhonda</w:t>
      </w:r>
    </w:p>
    <w:p w:rsidR="00AE6E0B" w:rsidRDefault="00AE6E0B" w:rsidP="001C29D7">
      <w:pPr>
        <w:pStyle w:val="ListParagraph"/>
        <w:numPr>
          <w:ilvl w:val="0"/>
          <w:numId w:val="36"/>
        </w:numPr>
        <w:spacing w:after="0"/>
      </w:pPr>
      <w:r>
        <w:t xml:space="preserve">The dial is nice but I would like to see no maximum displayed on the page. It helps me to understand that I am seeing the amount I have sent, not trying to reach a goal. </w:t>
      </w:r>
    </w:p>
    <w:p w:rsidR="00AE6E0B" w:rsidRDefault="00AE6E0B" w:rsidP="001C29D7">
      <w:pPr>
        <w:pStyle w:val="ListParagraph"/>
        <w:numPr>
          <w:ilvl w:val="0"/>
          <w:numId w:val="36"/>
        </w:numPr>
        <w:spacing w:after="0"/>
      </w:pPr>
      <w:r>
        <w:t xml:space="preserve">I would like to be told I need to hover over charts in order to see the data associated with it. This is not intuitive for me. </w:t>
      </w:r>
    </w:p>
    <w:p w:rsidR="00AE6E0B" w:rsidRDefault="00AE6E0B" w:rsidP="001C29D7">
      <w:pPr>
        <w:pStyle w:val="ListParagraph"/>
        <w:numPr>
          <w:ilvl w:val="0"/>
          <w:numId w:val="36"/>
        </w:numPr>
        <w:spacing w:after="0"/>
      </w:pPr>
      <w:r>
        <w:t xml:space="preserve">I would like to see an FAQ regarding where I go to send a notification, and explanations of the charts and data on the page. </w:t>
      </w:r>
    </w:p>
    <w:p w:rsidR="00AE6E0B" w:rsidRDefault="00AE6E0B" w:rsidP="00AE6E0B">
      <w:pPr>
        <w:pStyle w:val="ListParagraph"/>
        <w:spacing w:after="0"/>
      </w:pPr>
    </w:p>
    <w:p w:rsidR="00AE6E0B" w:rsidRPr="00AE6E0B" w:rsidRDefault="00AE6E0B" w:rsidP="000D7B1D">
      <w:pPr>
        <w:pStyle w:val="ListParagraph"/>
        <w:numPr>
          <w:ilvl w:val="0"/>
          <w:numId w:val="46"/>
        </w:numPr>
        <w:spacing w:after="0"/>
      </w:pPr>
      <w:r>
        <w:rPr>
          <w:rFonts w:cs="Arial"/>
          <w:b/>
        </w:rPr>
        <w:t xml:space="preserve">Please send an alert </w:t>
      </w:r>
    </w:p>
    <w:p w:rsidR="00AE6E0B" w:rsidRDefault="00AE6E0B" w:rsidP="00AE6E0B">
      <w:pPr>
        <w:pStyle w:val="ListParagraph"/>
        <w:spacing w:after="0"/>
      </w:pPr>
    </w:p>
    <w:p w:rsidR="00AE6E0B" w:rsidRDefault="00AE6E0B" w:rsidP="00AE6E0B">
      <w:pPr>
        <w:pStyle w:val="Heading2"/>
      </w:pPr>
      <w:r>
        <w:t>Notification Management</w:t>
      </w:r>
      <w:r w:rsidRPr="003F1502">
        <w:t>:</w:t>
      </w:r>
    </w:p>
    <w:p w:rsidR="001C29D7" w:rsidRDefault="001C29D7" w:rsidP="001C29D7">
      <w:pPr>
        <w:pStyle w:val="Default"/>
        <w:rPr>
          <w:rFonts w:asciiTheme="minorHAnsi" w:hAnsiTheme="minorHAnsi" w:cs="Arial"/>
          <w:sz w:val="22"/>
          <w:szCs w:val="22"/>
        </w:rPr>
      </w:pPr>
    </w:p>
    <w:p w:rsidR="001C29D7" w:rsidRPr="001C29D7" w:rsidRDefault="001C29D7" w:rsidP="001C29D7">
      <w:pPr>
        <w:pStyle w:val="Defaul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Rhonda</w:t>
      </w:r>
    </w:p>
    <w:p w:rsidR="003A54B6" w:rsidRDefault="00AE6E0B" w:rsidP="003A54B6">
      <w:pPr>
        <w:pStyle w:val="ListParagraph"/>
        <w:numPr>
          <w:ilvl w:val="0"/>
          <w:numId w:val="45"/>
        </w:numPr>
        <w:spacing w:after="0"/>
      </w:pPr>
      <w:r>
        <w:t xml:space="preserve">This page is very intuitive to me. I appreciate the display of historical data and I like the idea that I don’t have to rewrite information that we have done previously but need to update. </w:t>
      </w:r>
    </w:p>
    <w:p w:rsidR="00AE6E0B" w:rsidRPr="00AE6E0B" w:rsidRDefault="00AE6E0B" w:rsidP="00AE6E0B">
      <w:pPr>
        <w:spacing w:after="0"/>
      </w:pPr>
    </w:p>
    <w:p w:rsidR="003A54B6" w:rsidRDefault="001C29D7" w:rsidP="001C29D7">
      <w:pPr>
        <w:pStyle w:val="Default"/>
        <w:numPr>
          <w:ilvl w:val="0"/>
          <w:numId w:val="46"/>
        </w:numPr>
        <w:rPr>
          <w:rFonts w:asciiTheme="minorHAnsi" w:hAnsiTheme="minorHAnsi" w:cs="Arial"/>
          <w:b/>
          <w:color w:val="auto"/>
          <w:sz w:val="22"/>
          <w:szCs w:val="22"/>
        </w:rPr>
      </w:pPr>
      <w:r>
        <w:rPr>
          <w:rFonts w:asciiTheme="minorHAnsi" w:hAnsiTheme="minorHAnsi" w:cs="Arial"/>
          <w:b/>
          <w:color w:val="auto"/>
          <w:sz w:val="22"/>
          <w:szCs w:val="22"/>
        </w:rPr>
        <w:t xml:space="preserve">Please send a ticket to the system with a questions you have. </w:t>
      </w:r>
    </w:p>
    <w:p w:rsidR="001C29D7" w:rsidRDefault="001C29D7" w:rsidP="001C29D7">
      <w:pPr>
        <w:pStyle w:val="Heading2"/>
      </w:pPr>
    </w:p>
    <w:p w:rsidR="001C29D7" w:rsidRDefault="001C29D7" w:rsidP="001C29D7">
      <w:pPr>
        <w:pStyle w:val="Heading2"/>
      </w:pPr>
      <w:r w:rsidRPr="003F1502">
        <w:t>Contact Us:</w:t>
      </w:r>
    </w:p>
    <w:p w:rsidR="001C29D7" w:rsidRPr="00C02716" w:rsidRDefault="001C29D7" w:rsidP="001C29D7">
      <w:pPr>
        <w:spacing w:after="0"/>
      </w:pPr>
    </w:p>
    <w:p w:rsidR="001C29D7" w:rsidRPr="004A1551" w:rsidRDefault="001C29D7" w:rsidP="001C29D7">
      <w:pPr>
        <w:pStyle w:val="Defaul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Rhonda</w:t>
      </w:r>
    </w:p>
    <w:p w:rsidR="001C29D7" w:rsidRDefault="001C29D7" w:rsidP="001C29D7">
      <w:pPr>
        <w:pStyle w:val="Default"/>
        <w:numPr>
          <w:ilvl w:val="0"/>
          <w:numId w:val="45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 always like being able to send questions I may have. This seems to work well for me. </w:t>
      </w:r>
    </w:p>
    <w:p w:rsidR="001C29D7" w:rsidRDefault="001C29D7" w:rsidP="001C29D7">
      <w:pPr>
        <w:pStyle w:val="Default"/>
        <w:rPr>
          <w:rFonts w:asciiTheme="minorHAnsi" w:hAnsiTheme="minorHAnsi" w:cs="Arial"/>
          <w:sz w:val="22"/>
          <w:szCs w:val="22"/>
        </w:rPr>
      </w:pPr>
    </w:p>
    <w:p w:rsidR="001C29D7" w:rsidRDefault="001C29D7" w:rsidP="001C29D7">
      <w:pPr>
        <w:pStyle w:val="Default"/>
        <w:rPr>
          <w:rFonts w:asciiTheme="minorHAnsi" w:hAnsiTheme="minorHAnsi" w:cs="Arial"/>
          <w:b/>
          <w:color w:val="auto"/>
          <w:sz w:val="22"/>
          <w:szCs w:val="22"/>
        </w:rPr>
      </w:pPr>
      <w:r>
        <w:rPr>
          <w:rFonts w:asciiTheme="minorHAnsi" w:hAnsiTheme="minorHAnsi" w:cs="Arial"/>
          <w:b/>
          <w:color w:val="auto"/>
          <w:sz w:val="22"/>
          <w:szCs w:val="22"/>
        </w:rPr>
        <w:t xml:space="preserve">       9.    Please let us know any adjustments you would like to see on the page. </w:t>
      </w:r>
    </w:p>
    <w:p w:rsidR="00753CF9" w:rsidRPr="00B433D1" w:rsidRDefault="001C29D7" w:rsidP="00753CF9">
      <w:pPr>
        <w:pStyle w:val="Default"/>
        <w:numPr>
          <w:ilvl w:val="0"/>
          <w:numId w:val="46"/>
        </w:numPr>
        <w:rPr>
          <w:rFonts w:asciiTheme="minorHAnsi" w:hAnsiTheme="minorHAnsi" w:cs="Arial"/>
          <w:b/>
          <w:color w:val="auto"/>
          <w:sz w:val="22"/>
          <w:szCs w:val="22"/>
        </w:rPr>
      </w:pPr>
      <w:r>
        <w:rPr>
          <w:rFonts w:asciiTheme="minorHAnsi" w:hAnsiTheme="minorHAnsi" w:cs="Arial"/>
          <w:b/>
          <w:color w:val="auto"/>
          <w:sz w:val="22"/>
          <w:szCs w:val="22"/>
        </w:rPr>
        <w:t xml:space="preserve">Please log out </w:t>
      </w:r>
    </w:p>
    <w:p w:rsidR="003A54B6" w:rsidRDefault="003A54B6" w:rsidP="0095029F">
      <w:pPr>
        <w:pStyle w:val="Default"/>
        <w:rPr>
          <w:rFonts w:ascii="Arial" w:hAnsi="Arial" w:cs="Arial"/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34"/>
        <w:gridCol w:w="1299"/>
        <w:gridCol w:w="2193"/>
        <w:gridCol w:w="1458"/>
        <w:gridCol w:w="2679"/>
        <w:gridCol w:w="987"/>
      </w:tblGrid>
      <w:tr w:rsidR="00753CF9" w:rsidRPr="00753CF9" w:rsidTr="00753CF9">
        <w:trPr>
          <w:trHeight w:val="600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1722"/>
            <w:vAlign w:val="center"/>
            <w:hideMark/>
          </w:tcPr>
          <w:p w:rsidR="00753CF9" w:rsidRPr="00753CF9" w:rsidRDefault="00753CF9" w:rsidP="00753C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53CF9">
              <w:rPr>
                <w:rFonts w:ascii="Arial" w:eastAsia="Times New Roman" w:hAnsi="Arial" w:cs="Arial"/>
                <w:b/>
                <w:bCs/>
                <w:color w:val="FFFFFF"/>
              </w:rPr>
              <w:t>#</w:t>
            </w: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1722"/>
            <w:vAlign w:val="center"/>
            <w:hideMark/>
          </w:tcPr>
          <w:p w:rsidR="00753CF9" w:rsidRPr="00753CF9" w:rsidRDefault="00753CF9" w:rsidP="00753C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53CF9">
              <w:rPr>
                <w:rFonts w:ascii="Arial" w:eastAsia="Times New Roman" w:hAnsi="Arial" w:cs="Arial"/>
                <w:b/>
                <w:bCs/>
                <w:color w:val="FFFFFF"/>
              </w:rPr>
              <w:t>Page / Location</w:t>
            </w: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1722"/>
            <w:vAlign w:val="center"/>
            <w:hideMark/>
          </w:tcPr>
          <w:p w:rsidR="00753CF9" w:rsidRPr="00753CF9" w:rsidRDefault="00753CF9" w:rsidP="00753C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53CF9">
              <w:rPr>
                <w:rFonts w:ascii="Arial" w:eastAsia="Times New Roman" w:hAnsi="Arial" w:cs="Arial"/>
                <w:b/>
                <w:bCs/>
                <w:color w:val="FFFFFF"/>
              </w:rPr>
              <w:t>Description</w:t>
            </w: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1722"/>
            <w:vAlign w:val="center"/>
            <w:hideMark/>
          </w:tcPr>
          <w:p w:rsidR="00753CF9" w:rsidRPr="00753CF9" w:rsidRDefault="00753CF9" w:rsidP="00753C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53CF9">
              <w:rPr>
                <w:rFonts w:ascii="Arial" w:eastAsia="Times New Roman" w:hAnsi="Arial" w:cs="Arial"/>
                <w:b/>
                <w:bCs/>
                <w:color w:val="FFFFFF"/>
              </w:rPr>
              <w:t>Proposed By</w:t>
            </w:r>
          </w:p>
        </w:tc>
        <w:tc>
          <w:tcPr>
            <w:tcW w:w="1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1722"/>
            <w:vAlign w:val="center"/>
            <w:hideMark/>
          </w:tcPr>
          <w:p w:rsidR="00753CF9" w:rsidRPr="00753CF9" w:rsidRDefault="00753CF9" w:rsidP="00753C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53CF9">
              <w:rPr>
                <w:rFonts w:ascii="Arial" w:eastAsia="Times New Roman" w:hAnsi="Arial" w:cs="Arial"/>
                <w:b/>
                <w:bCs/>
                <w:color w:val="FFFFFF"/>
              </w:rPr>
              <w:t>Reasoning</w:t>
            </w: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1722"/>
            <w:vAlign w:val="center"/>
            <w:hideMark/>
          </w:tcPr>
          <w:p w:rsidR="00753CF9" w:rsidRPr="00753CF9" w:rsidRDefault="00753CF9" w:rsidP="00753C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53CF9">
              <w:rPr>
                <w:rFonts w:ascii="Arial" w:eastAsia="Times New Roman" w:hAnsi="Arial" w:cs="Arial"/>
                <w:b/>
                <w:bCs/>
                <w:color w:val="FFFFFF"/>
              </w:rPr>
              <w:t>Priority</w:t>
            </w:r>
          </w:p>
        </w:tc>
      </w:tr>
      <w:tr w:rsidR="00753CF9" w:rsidRPr="00753CF9" w:rsidTr="00753CF9">
        <w:trPr>
          <w:trHeight w:val="900"/>
        </w:trPr>
        <w:tc>
          <w:tcPr>
            <w:tcW w:w="11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53CF9" w:rsidRPr="00753CF9" w:rsidRDefault="00753CF9" w:rsidP="00753C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53CF9">
              <w:rPr>
                <w:rFonts w:ascii="Arial" w:eastAsia="Times New Roman" w:hAnsi="Arial" w:cs="Arial"/>
                <w:b/>
                <w:bCs/>
              </w:rPr>
              <w:t xml:space="preserve">General User 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3CF9" w:rsidRPr="00753CF9" w:rsidRDefault="00753CF9" w:rsidP="00753C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53CF9">
              <w:rPr>
                <w:rFonts w:ascii="Arial" w:eastAsia="Times New Roman" w:hAnsi="Arial" w:cs="Arial"/>
                <w:b/>
                <w:bCs/>
                <w:color w:val="FFFFFF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3CF9" w:rsidRPr="00753CF9" w:rsidRDefault="00753CF9" w:rsidP="00753C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53CF9">
              <w:rPr>
                <w:rFonts w:ascii="Arial" w:eastAsia="Times New Roman" w:hAnsi="Arial" w:cs="Arial"/>
                <w:b/>
                <w:bCs/>
                <w:color w:val="FFFFFF"/>
              </w:rPr>
              <w:t> 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3CF9" w:rsidRPr="00753CF9" w:rsidRDefault="00753CF9" w:rsidP="00753C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53CF9">
              <w:rPr>
                <w:rFonts w:ascii="Arial" w:eastAsia="Times New Roman" w:hAnsi="Arial" w:cs="Arial"/>
                <w:b/>
                <w:bCs/>
                <w:color w:val="FFFFFF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3CF9" w:rsidRPr="00753CF9" w:rsidRDefault="00753CF9" w:rsidP="00753C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53CF9">
              <w:rPr>
                <w:rFonts w:ascii="Arial" w:eastAsia="Times New Roman" w:hAnsi="Arial" w:cs="Arial"/>
                <w:b/>
                <w:bCs/>
                <w:color w:val="FFFFFF"/>
              </w:rPr>
              <w:t> </w:t>
            </w:r>
          </w:p>
        </w:tc>
      </w:tr>
      <w:tr w:rsidR="00753CF9" w:rsidRPr="00753CF9" w:rsidTr="00B433D1">
        <w:trPr>
          <w:trHeight w:val="1710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FB31FA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Sign In page</w:t>
            </w: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Display location on aler</w:t>
            </w:r>
            <w:bookmarkStart w:id="0" w:name="_GoBack"/>
            <w:bookmarkEnd w:id="0"/>
            <w:r w:rsidRPr="00753CF9">
              <w:rPr>
                <w:rFonts w:ascii="Arial" w:eastAsia="Times New Roman" w:hAnsi="Arial" w:cs="Arial"/>
                <w:color w:val="000000"/>
              </w:rPr>
              <w:t>t title</w:t>
            </w: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All attendees</w:t>
            </w:r>
          </w:p>
        </w:tc>
        <w:tc>
          <w:tcPr>
            <w:tcW w:w="1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 xml:space="preserve">The location is important to me in order to understand which alert I need to look at first. It would be difficult to click through them all when I am worried and in a hurry. </w:t>
            </w: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753CF9" w:rsidRPr="00753CF9" w:rsidTr="00B433D1">
        <w:trPr>
          <w:trHeight w:val="1785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lastRenderedPageBreak/>
              <w:t>2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Dashboard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Remove Admin Notification heading from non-emergency alerts and display actual alert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All attendees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 xml:space="preserve">Enables me to see what I really care about which is the alerts. When it simply says admin it is not something I would probably click into. 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753CF9" w:rsidRPr="00753CF9" w:rsidTr="00B433D1">
        <w:trPr>
          <w:trHeight w:val="1140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Dashboard</w:t>
            </w: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Sort notifications by most recent first to least recent.</w:t>
            </w: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All attendees</w:t>
            </w:r>
          </w:p>
        </w:tc>
        <w:tc>
          <w:tcPr>
            <w:tcW w:w="1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 xml:space="preserve">This is the most relevant information to me so it would be more helpful if it was displayed that way. </w:t>
            </w: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753CF9" w:rsidRPr="00753CF9" w:rsidTr="00753CF9">
        <w:trPr>
          <w:trHeight w:val="1140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 xml:space="preserve">Contact Us 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Display a confirmation of submission after Contact Us ticket is sent out.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All attendees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 xml:space="preserve">I would like to know somehow that what I submitted has gone through.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753CF9" w:rsidRPr="00753CF9" w:rsidTr="00753CF9">
        <w:trPr>
          <w:trHeight w:val="840"/>
        </w:trPr>
        <w:tc>
          <w:tcPr>
            <w:tcW w:w="11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53CF9" w:rsidRPr="00753CF9" w:rsidRDefault="00753CF9" w:rsidP="00753C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53CF9">
              <w:rPr>
                <w:rFonts w:ascii="Arial" w:eastAsia="Times New Roman" w:hAnsi="Arial" w:cs="Arial"/>
                <w:b/>
                <w:bCs/>
              </w:rPr>
              <w:t>Mobile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753CF9" w:rsidRPr="00753CF9" w:rsidTr="00753CF9">
        <w:trPr>
          <w:trHeight w:val="1935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Dashboard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Geo-location is not displayed unless I visit Manage My Notifications page then return to dashboard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Jesse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 xml:space="preserve">This is easy to figure out but inconvenient. Would be nice to have it automatically populate as a location.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753CF9" w:rsidRPr="00753CF9" w:rsidTr="00753CF9">
        <w:trPr>
          <w:trHeight w:val="855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Dashboard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The "n" on the Account Information box is cut off by the Edit button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Jesse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Visual ease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753CF9" w:rsidRPr="00753CF9" w:rsidTr="00753CF9">
        <w:trPr>
          <w:trHeight w:val="855"/>
        </w:trPr>
        <w:tc>
          <w:tcPr>
            <w:tcW w:w="11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53CF9" w:rsidRPr="00753CF9" w:rsidRDefault="00753CF9" w:rsidP="00753C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53CF9">
              <w:rPr>
                <w:rFonts w:ascii="Arial" w:eastAsia="Times New Roman" w:hAnsi="Arial" w:cs="Arial"/>
                <w:b/>
                <w:bCs/>
              </w:rPr>
              <w:t>Admin User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753CF9" w:rsidRPr="00753CF9" w:rsidTr="00753CF9">
        <w:trPr>
          <w:trHeight w:val="1140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Reports</w:t>
            </w: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Remove the 2000 maximum from the dial</w:t>
            </w: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Rhonda</w:t>
            </w:r>
          </w:p>
        </w:tc>
        <w:tc>
          <w:tcPr>
            <w:tcW w:w="1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Leads me to believe the system can only handle 2000 alerts each day maximum</w:t>
            </w: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753CF9" w:rsidRPr="00753CF9" w:rsidTr="00B433D1">
        <w:trPr>
          <w:trHeight w:val="855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Reports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Add instruction to hover over charts in order to display data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Rhonda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 xml:space="preserve">This would be helpful in determining how to use the charts. 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753CF9" w:rsidRPr="00753CF9" w:rsidTr="00B433D1">
        <w:trPr>
          <w:trHeight w:val="1710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lastRenderedPageBreak/>
              <w:t>3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Reports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 xml:space="preserve">When using Firefox, on the reports page, the bar chart bars disappear when you hover over them. 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Rhonda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Take a couple minutes to understand what is happening. I can still understand the chart it just takes a lit</w:t>
            </w:r>
            <w:r w:rsidR="00B433D1">
              <w:rPr>
                <w:rFonts w:ascii="Arial" w:eastAsia="Times New Roman" w:hAnsi="Arial" w:cs="Arial"/>
                <w:color w:val="000000"/>
              </w:rPr>
              <w:t>t</w:t>
            </w:r>
            <w:r w:rsidRPr="00753CF9">
              <w:rPr>
                <w:rFonts w:ascii="Arial" w:eastAsia="Times New Roman" w:hAnsi="Arial" w:cs="Arial"/>
                <w:color w:val="000000"/>
              </w:rPr>
              <w:t xml:space="preserve">le time to adjust. Changing this would be nice. 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CF9" w:rsidRPr="00753CF9" w:rsidRDefault="00753CF9" w:rsidP="00753CF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53CF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:rsidR="00753CF9" w:rsidRPr="00872CA9" w:rsidRDefault="00753CF9" w:rsidP="0095029F">
      <w:pPr>
        <w:pStyle w:val="Default"/>
        <w:rPr>
          <w:rFonts w:ascii="Arial" w:hAnsi="Arial" w:cs="Arial"/>
          <w:sz w:val="22"/>
          <w:szCs w:val="22"/>
        </w:rPr>
      </w:pPr>
    </w:p>
    <w:sectPr w:rsidR="00753CF9" w:rsidRPr="00872CA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AEF" w:rsidRDefault="00487AEF" w:rsidP="002F27A6">
      <w:pPr>
        <w:spacing w:after="0" w:line="240" w:lineRule="auto"/>
      </w:pPr>
      <w:r>
        <w:separator/>
      </w:r>
    </w:p>
  </w:endnote>
  <w:endnote w:type="continuationSeparator" w:id="0">
    <w:p w:rsidR="00487AEF" w:rsidRDefault="00487AEF" w:rsidP="002F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60561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2EC2" w:rsidRDefault="00B42EC2" w:rsidP="002F27A6">
        <w:pPr>
          <w:pStyle w:val="Footer"/>
        </w:pPr>
        <w:r w:rsidRPr="004A1551">
          <w:rPr>
            <w:rFonts w:cs="Arial"/>
          </w:rPr>
          <w:fldChar w:fldCharType="begin"/>
        </w:r>
        <w:r w:rsidRPr="004A1551">
          <w:rPr>
            <w:rFonts w:cs="Arial"/>
          </w:rPr>
          <w:instrText xml:space="preserve"> PAGE   \* MERGEFORMAT </w:instrText>
        </w:r>
        <w:r w:rsidRPr="004A1551">
          <w:rPr>
            <w:rFonts w:cs="Arial"/>
          </w:rPr>
          <w:fldChar w:fldCharType="separate"/>
        </w:r>
        <w:r w:rsidR="00EC12F3">
          <w:rPr>
            <w:rFonts w:cs="Arial"/>
            <w:noProof/>
          </w:rPr>
          <w:t>5</w:t>
        </w:r>
        <w:r w:rsidRPr="004A1551">
          <w:rPr>
            <w:rFonts w:cs="Arial"/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r>
          <w:rPr>
            <w:noProof/>
          </w:rPr>
          <w:drawing>
            <wp:inline distT="0" distB="0" distL="0" distR="0">
              <wp:extent cx="428920" cy="280035"/>
              <wp:effectExtent l="0" t="0" r="9525" b="571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NFX Logo Stacked Red jpg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865" cy="2826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p w:rsidR="00B42EC2" w:rsidRDefault="00B42EC2" w:rsidP="002F27A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AEF" w:rsidRDefault="00487AEF" w:rsidP="002F27A6">
      <w:pPr>
        <w:spacing w:after="0" w:line="240" w:lineRule="auto"/>
      </w:pPr>
      <w:r>
        <w:separator/>
      </w:r>
    </w:p>
  </w:footnote>
  <w:footnote w:type="continuationSeparator" w:id="0">
    <w:p w:rsidR="00487AEF" w:rsidRDefault="00487AEF" w:rsidP="002F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EC2" w:rsidRPr="004A1551" w:rsidRDefault="00B42EC2" w:rsidP="00485780">
    <w:pPr>
      <w:pStyle w:val="Header"/>
      <w:rPr>
        <w:rFonts w:cs="Arial"/>
      </w:rPr>
    </w:pPr>
    <w:r w:rsidRPr="004A1551">
      <w:rPr>
        <w:rFonts w:cs="Arial"/>
      </w:rPr>
      <w:t>Department of Technology</w:t>
    </w:r>
  </w:p>
  <w:p w:rsidR="00B42EC2" w:rsidRPr="004A1551" w:rsidRDefault="00B42EC2" w:rsidP="00485780">
    <w:pPr>
      <w:pStyle w:val="Header"/>
      <w:rPr>
        <w:rFonts w:cs="Arial"/>
      </w:rPr>
    </w:pPr>
    <w:r w:rsidRPr="004A1551">
      <w:rPr>
        <w:rFonts w:cs="Arial"/>
      </w:rPr>
      <w:t>RFI # CDT-ADPQ-0117</w:t>
    </w:r>
    <w:r w:rsidRPr="004A1551">
      <w:rPr>
        <w:rFonts w:cs="Arial"/>
      </w:rPr>
      <w:ptab w:relativeTo="margin" w:alignment="center" w:leader="none"/>
    </w:r>
    <w:r w:rsidRPr="004A1551">
      <w:rPr>
        <w:rFonts w:cs="Arial"/>
      </w:rPr>
      <w:t>Usability Testing</w:t>
    </w:r>
    <w:r w:rsidRPr="004A1551">
      <w:rPr>
        <w:rFonts w:cs="Arial"/>
      </w:rPr>
      <w:ptab w:relativeTo="margin" w:alignment="right" w:leader="none"/>
    </w:r>
    <w:r w:rsidR="00706A40">
      <w:rPr>
        <w:rFonts w:cs="Arial"/>
      </w:rPr>
      <w:t>3/1</w:t>
    </w:r>
    <w:r w:rsidRPr="004A1551">
      <w:rPr>
        <w:rFonts w:cs="Arial"/>
      </w:rPr>
      <w:t>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730F"/>
    <w:multiLevelType w:val="hybridMultilevel"/>
    <w:tmpl w:val="9906E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A53A1"/>
    <w:multiLevelType w:val="hybridMultilevel"/>
    <w:tmpl w:val="F8C8B5B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473D29"/>
    <w:multiLevelType w:val="hybridMultilevel"/>
    <w:tmpl w:val="128A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054C1"/>
    <w:multiLevelType w:val="hybridMultilevel"/>
    <w:tmpl w:val="1FD8FB68"/>
    <w:lvl w:ilvl="0" w:tplc="3DB8281C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F02D7"/>
    <w:multiLevelType w:val="hybridMultilevel"/>
    <w:tmpl w:val="5EC0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22360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153D29"/>
    <w:multiLevelType w:val="hybridMultilevel"/>
    <w:tmpl w:val="F8A6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B08DA"/>
    <w:multiLevelType w:val="hybridMultilevel"/>
    <w:tmpl w:val="ABFEE3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D04185"/>
    <w:multiLevelType w:val="hybridMultilevel"/>
    <w:tmpl w:val="A97682EA"/>
    <w:lvl w:ilvl="0" w:tplc="9C22360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AB607E"/>
    <w:multiLevelType w:val="hybridMultilevel"/>
    <w:tmpl w:val="242C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A0DB2"/>
    <w:multiLevelType w:val="hybridMultilevel"/>
    <w:tmpl w:val="0ABA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E1072"/>
    <w:multiLevelType w:val="hybridMultilevel"/>
    <w:tmpl w:val="D8E218F8"/>
    <w:lvl w:ilvl="0" w:tplc="95C4EA0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61ADB"/>
    <w:multiLevelType w:val="hybridMultilevel"/>
    <w:tmpl w:val="EC04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91B1A"/>
    <w:multiLevelType w:val="hybridMultilevel"/>
    <w:tmpl w:val="B6C2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66C18"/>
    <w:multiLevelType w:val="hybridMultilevel"/>
    <w:tmpl w:val="6B447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8426E"/>
    <w:multiLevelType w:val="hybridMultilevel"/>
    <w:tmpl w:val="50D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60F22"/>
    <w:multiLevelType w:val="hybridMultilevel"/>
    <w:tmpl w:val="7220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079C0"/>
    <w:multiLevelType w:val="hybridMultilevel"/>
    <w:tmpl w:val="1F5E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C0345B"/>
    <w:multiLevelType w:val="hybridMultilevel"/>
    <w:tmpl w:val="8F6EF5D4"/>
    <w:lvl w:ilvl="0" w:tplc="9C22360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E421B00"/>
    <w:multiLevelType w:val="hybridMultilevel"/>
    <w:tmpl w:val="00DEBE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752F68"/>
    <w:multiLevelType w:val="hybridMultilevel"/>
    <w:tmpl w:val="2722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14A4C"/>
    <w:multiLevelType w:val="hybridMultilevel"/>
    <w:tmpl w:val="F064A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84C0B"/>
    <w:multiLevelType w:val="hybridMultilevel"/>
    <w:tmpl w:val="06A2B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8442EE"/>
    <w:multiLevelType w:val="hybridMultilevel"/>
    <w:tmpl w:val="CB3E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422531"/>
    <w:multiLevelType w:val="hybridMultilevel"/>
    <w:tmpl w:val="2766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D5362"/>
    <w:multiLevelType w:val="hybridMultilevel"/>
    <w:tmpl w:val="01A8D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5B3B83"/>
    <w:multiLevelType w:val="hybridMultilevel"/>
    <w:tmpl w:val="C40C72B2"/>
    <w:lvl w:ilvl="0" w:tplc="9C2236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359D3"/>
    <w:multiLevelType w:val="hybridMultilevel"/>
    <w:tmpl w:val="B8B4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34C3C"/>
    <w:multiLevelType w:val="hybridMultilevel"/>
    <w:tmpl w:val="0C36E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18628E"/>
    <w:multiLevelType w:val="hybridMultilevel"/>
    <w:tmpl w:val="EF5410CC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711BC"/>
    <w:multiLevelType w:val="hybridMultilevel"/>
    <w:tmpl w:val="3450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670A1A"/>
    <w:multiLevelType w:val="hybridMultilevel"/>
    <w:tmpl w:val="91FE5222"/>
    <w:lvl w:ilvl="0" w:tplc="9C2236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1641A4"/>
    <w:multiLevelType w:val="hybridMultilevel"/>
    <w:tmpl w:val="34D6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17868"/>
    <w:multiLevelType w:val="hybridMultilevel"/>
    <w:tmpl w:val="3EC2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B4D60"/>
    <w:multiLevelType w:val="hybridMultilevel"/>
    <w:tmpl w:val="AE10513E"/>
    <w:lvl w:ilvl="0" w:tplc="4F946E2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1F4E79" w:themeColor="accent1" w:themeShade="8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165CBB"/>
    <w:multiLevelType w:val="hybridMultilevel"/>
    <w:tmpl w:val="61B2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FB2905"/>
    <w:multiLevelType w:val="hybridMultilevel"/>
    <w:tmpl w:val="CD32A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761979"/>
    <w:multiLevelType w:val="hybridMultilevel"/>
    <w:tmpl w:val="909E7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C40A5D"/>
    <w:multiLevelType w:val="hybridMultilevel"/>
    <w:tmpl w:val="807C8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8682FDB"/>
    <w:multiLevelType w:val="hybridMultilevel"/>
    <w:tmpl w:val="524E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004426"/>
    <w:multiLevelType w:val="hybridMultilevel"/>
    <w:tmpl w:val="32DC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A033DE3"/>
    <w:multiLevelType w:val="hybridMultilevel"/>
    <w:tmpl w:val="D89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6E4357"/>
    <w:multiLevelType w:val="hybridMultilevel"/>
    <w:tmpl w:val="41B08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590D05"/>
    <w:multiLevelType w:val="hybridMultilevel"/>
    <w:tmpl w:val="766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4F274A"/>
    <w:multiLevelType w:val="hybridMultilevel"/>
    <w:tmpl w:val="0964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16E02"/>
    <w:multiLevelType w:val="hybridMultilevel"/>
    <w:tmpl w:val="FF8897F2"/>
    <w:lvl w:ilvl="0" w:tplc="C6100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E64BF6"/>
    <w:multiLevelType w:val="hybridMultilevel"/>
    <w:tmpl w:val="E8A6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1532D4"/>
    <w:multiLevelType w:val="hybridMultilevel"/>
    <w:tmpl w:val="5926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2"/>
  </w:num>
  <w:num w:numId="3">
    <w:abstractNumId w:val="15"/>
  </w:num>
  <w:num w:numId="4">
    <w:abstractNumId w:val="0"/>
  </w:num>
  <w:num w:numId="5">
    <w:abstractNumId w:val="34"/>
  </w:num>
  <w:num w:numId="6">
    <w:abstractNumId w:val="23"/>
  </w:num>
  <w:num w:numId="7">
    <w:abstractNumId w:val="40"/>
  </w:num>
  <w:num w:numId="8">
    <w:abstractNumId w:val="43"/>
  </w:num>
  <w:num w:numId="9">
    <w:abstractNumId w:val="11"/>
  </w:num>
  <w:num w:numId="10">
    <w:abstractNumId w:val="2"/>
  </w:num>
  <w:num w:numId="11">
    <w:abstractNumId w:val="35"/>
  </w:num>
  <w:num w:numId="12">
    <w:abstractNumId w:val="25"/>
  </w:num>
  <w:num w:numId="13">
    <w:abstractNumId w:val="20"/>
  </w:num>
  <w:num w:numId="14">
    <w:abstractNumId w:val="13"/>
  </w:num>
  <w:num w:numId="15">
    <w:abstractNumId w:val="22"/>
  </w:num>
  <w:num w:numId="16">
    <w:abstractNumId w:val="12"/>
  </w:num>
  <w:num w:numId="17">
    <w:abstractNumId w:val="30"/>
  </w:num>
  <w:num w:numId="18">
    <w:abstractNumId w:val="39"/>
  </w:num>
  <w:num w:numId="19">
    <w:abstractNumId w:val="45"/>
  </w:num>
  <w:num w:numId="20">
    <w:abstractNumId w:val="17"/>
  </w:num>
  <w:num w:numId="21">
    <w:abstractNumId w:val="29"/>
  </w:num>
  <w:num w:numId="22">
    <w:abstractNumId w:val="14"/>
  </w:num>
  <w:num w:numId="23">
    <w:abstractNumId w:val="9"/>
  </w:num>
  <w:num w:numId="24">
    <w:abstractNumId w:val="27"/>
  </w:num>
  <w:num w:numId="25">
    <w:abstractNumId w:val="7"/>
  </w:num>
  <w:num w:numId="26">
    <w:abstractNumId w:val="19"/>
  </w:num>
  <w:num w:numId="27">
    <w:abstractNumId w:val="31"/>
  </w:num>
  <w:num w:numId="28">
    <w:abstractNumId w:val="8"/>
  </w:num>
  <w:num w:numId="29">
    <w:abstractNumId w:val="42"/>
  </w:num>
  <w:num w:numId="30">
    <w:abstractNumId w:val="5"/>
  </w:num>
  <w:num w:numId="31">
    <w:abstractNumId w:val="41"/>
  </w:num>
  <w:num w:numId="32">
    <w:abstractNumId w:val="26"/>
  </w:num>
  <w:num w:numId="33">
    <w:abstractNumId w:val="46"/>
  </w:num>
  <w:num w:numId="34">
    <w:abstractNumId w:val="4"/>
  </w:num>
  <w:num w:numId="35">
    <w:abstractNumId w:val="21"/>
  </w:num>
  <w:num w:numId="36">
    <w:abstractNumId w:val="36"/>
  </w:num>
  <w:num w:numId="37">
    <w:abstractNumId w:val="6"/>
  </w:num>
  <w:num w:numId="38">
    <w:abstractNumId w:val="18"/>
  </w:num>
  <w:num w:numId="39">
    <w:abstractNumId w:val="33"/>
  </w:num>
  <w:num w:numId="40">
    <w:abstractNumId w:val="28"/>
  </w:num>
  <w:num w:numId="41">
    <w:abstractNumId w:val="38"/>
  </w:num>
  <w:num w:numId="42">
    <w:abstractNumId w:val="16"/>
  </w:num>
  <w:num w:numId="43">
    <w:abstractNumId w:val="1"/>
  </w:num>
  <w:num w:numId="44">
    <w:abstractNumId w:val="10"/>
  </w:num>
  <w:num w:numId="45">
    <w:abstractNumId w:val="24"/>
  </w:num>
  <w:num w:numId="46">
    <w:abstractNumId w:val="3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A9"/>
    <w:rsid w:val="00072928"/>
    <w:rsid w:val="000A4844"/>
    <w:rsid w:val="000D35C8"/>
    <w:rsid w:val="000D6BDA"/>
    <w:rsid w:val="000E16E3"/>
    <w:rsid w:val="000E50BF"/>
    <w:rsid w:val="00102321"/>
    <w:rsid w:val="00103DE4"/>
    <w:rsid w:val="001C29D7"/>
    <w:rsid w:val="00214E48"/>
    <w:rsid w:val="00250784"/>
    <w:rsid w:val="002A1ED3"/>
    <w:rsid w:val="002A5CD3"/>
    <w:rsid w:val="002B16C5"/>
    <w:rsid w:val="002B5031"/>
    <w:rsid w:val="002C0811"/>
    <w:rsid w:val="002F0BA5"/>
    <w:rsid w:val="002F27A6"/>
    <w:rsid w:val="002F30EB"/>
    <w:rsid w:val="003102F0"/>
    <w:rsid w:val="003A54B6"/>
    <w:rsid w:val="003B05BF"/>
    <w:rsid w:val="003B4182"/>
    <w:rsid w:val="003F1502"/>
    <w:rsid w:val="00485780"/>
    <w:rsid w:val="00487AEF"/>
    <w:rsid w:val="004A1551"/>
    <w:rsid w:val="004A4960"/>
    <w:rsid w:val="004B24F5"/>
    <w:rsid w:val="00503F7F"/>
    <w:rsid w:val="00520749"/>
    <w:rsid w:val="0054347E"/>
    <w:rsid w:val="00585E12"/>
    <w:rsid w:val="00587133"/>
    <w:rsid w:val="005C3B01"/>
    <w:rsid w:val="006F2B05"/>
    <w:rsid w:val="007021B8"/>
    <w:rsid w:val="00706A40"/>
    <w:rsid w:val="0071348E"/>
    <w:rsid w:val="00727327"/>
    <w:rsid w:val="007479C8"/>
    <w:rsid w:val="00753CF9"/>
    <w:rsid w:val="007827E9"/>
    <w:rsid w:val="00791BA1"/>
    <w:rsid w:val="00797293"/>
    <w:rsid w:val="007B49E4"/>
    <w:rsid w:val="007C4E8E"/>
    <w:rsid w:val="007E5D4D"/>
    <w:rsid w:val="00817838"/>
    <w:rsid w:val="00872CA9"/>
    <w:rsid w:val="00876A8E"/>
    <w:rsid w:val="008B77F9"/>
    <w:rsid w:val="00937828"/>
    <w:rsid w:val="0095029F"/>
    <w:rsid w:val="009A631B"/>
    <w:rsid w:val="009D64DC"/>
    <w:rsid w:val="009E5FB8"/>
    <w:rsid w:val="009E6DEC"/>
    <w:rsid w:val="009F4C7C"/>
    <w:rsid w:val="00AC4DEE"/>
    <w:rsid w:val="00AE6E0B"/>
    <w:rsid w:val="00AF3C2B"/>
    <w:rsid w:val="00B02148"/>
    <w:rsid w:val="00B42EC2"/>
    <w:rsid w:val="00B433D1"/>
    <w:rsid w:val="00BC3108"/>
    <w:rsid w:val="00C02716"/>
    <w:rsid w:val="00C06211"/>
    <w:rsid w:val="00C16993"/>
    <w:rsid w:val="00CC63CA"/>
    <w:rsid w:val="00D03130"/>
    <w:rsid w:val="00D65438"/>
    <w:rsid w:val="00D76356"/>
    <w:rsid w:val="00DB2B8D"/>
    <w:rsid w:val="00DD0A55"/>
    <w:rsid w:val="00DF742D"/>
    <w:rsid w:val="00E16700"/>
    <w:rsid w:val="00E37371"/>
    <w:rsid w:val="00EC12F3"/>
    <w:rsid w:val="00EF5CBD"/>
    <w:rsid w:val="00F0207E"/>
    <w:rsid w:val="00F108AE"/>
    <w:rsid w:val="00F9784A"/>
    <w:rsid w:val="00FB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F0ACE5-58BD-40C5-BA9A-918E0394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7A6"/>
  </w:style>
  <w:style w:type="paragraph" w:styleId="Footer">
    <w:name w:val="footer"/>
    <w:basedOn w:val="Normal"/>
    <w:link w:val="FooterChar"/>
    <w:uiPriority w:val="99"/>
    <w:unhideWhenUsed/>
    <w:rsid w:val="002F2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7A6"/>
  </w:style>
  <w:style w:type="paragraph" w:styleId="BalloonText">
    <w:name w:val="Balloon Text"/>
    <w:basedOn w:val="Normal"/>
    <w:link w:val="BalloonTextChar"/>
    <w:uiPriority w:val="99"/>
    <w:semiHidden/>
    <w:unhideWhenUsed/>
    <w:rsid w:val="004857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78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72CA9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4E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15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1551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551"/>
    <w:rPr>
      <w:rFonts w:asciiTheme="majorHAnsi" w:eastAsiaTheme="majorEastAsia" w:hAnsiTheme="majorHAnsi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8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Consulting%20Group\Projects\Business%20Analyst%20Training\procurement%20support\Ca%20Agile%20Vendor%20Pool%20Refresh%20-%20Feb%202017\Usability%20Test\Usability%20Tes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A7221-8D17-499D-BF2B-16A497C6B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Usability Testing</Template>
  <TotalTime>0</TotalTime>
  <Pages>6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Jones</dc:creator>
  <cp:keywords/>
  <dc:description/>
  <cp:lastModifiedBy>Stephanie Jones</cp:lastModifiedBy>
  <cp:revision>2</cp:revision>
  <cp:lastPrinted>2017-02-15T22:44:00Z</cp:lastPrinted>
  <dcterms:created xsi:type="dcterms:W3CDTF">2017-03-02T23:04:00Z</dcterms:created>
  <dcterms:modified xsi:type="dcterms:W3CDTF">2017-03-02T23:04:00Z</dcterms:modified>
</cp:coreProperties>
</file>