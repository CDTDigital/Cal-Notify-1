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17" w:rsidRDefault="00F11CC4" w:rsidP="00892A17">
      <w:pPr>
        <w:pStyle w:val="Heading1"/>
      </w:pPr>
      <w:bookmarkStart w:id="0" w:name="_GoBack"/>
      <w:bookmarkEnd w:id="0"/>
      <w:r w:rsidRPr="00892A17">
        <w:t>Usability Testing: Wireframes</w:t>
      </w:r>
      <w:r w:rsidR="00485780" w:rsidRPr="00892A17">
        <w:tab/>
      </w:r>
    </w:p>
    <w:p w:rsidR="00872CA9" w:rsidRPr="00892A17" w:rsidRDefault="00872CA9" w:rsidP="00892A17">
      <w:pPr>
        <w:pStyle w:val="Heading2"/>
      </w:pPr>
      <w:r w:rsidRPr="00892A17">
        <w:t xml:space="preserve">Attendees </w:t>
      </w:r>
    </w:p>
    <w:p w:rsidR="00872CA9" w:rsidRPr="00892A17" w:rsidRDefault="00872CA9" w:rsidP="00872CA9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872CA9" w:rsidRPr="00892A17" w:rsidRDefault="00872CA9" w:rsidP="00872CA9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872CA9" w:rsidRPr="00892A17" w:rsidRDefault="00872CA9" w:rsidP="00872CA9">
      <w:pPr>
        <w:pStyle w:val="Default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872CA9" w:rsidRPr="00872CA9" w:rsidRDefault="00872CA9" w:rsidP="00872CA9">
      <w:pPr>
        <w:pStyle w:val="Default"/>
        <w:rPr>
          <w:rFonts w:ascii="Arial" w:hAnsi="Arial" w:cs="Arial"/>
          <w:sz w:val="22"/>
          <w:szCs w:val="22"/>
        </w:rPr>
      </w:pPr>
    </w:p>
    <w:p w:rsidR="008B77F9" w:rsidRPr="00F11CC4" w:rsidRDefault="00D61666" w:rsidP="00892A17">
      <w:pPr>
        <w:pStyle w:val="Heading2"/>
      </w:pPr>
      <w:r>
        <w:t>Sign In page</w:t>
      </w:r>
      <w:r w:rsidR="00872CA9" w:rsidRPr="00F11CC4">
        <w:t>:</w:t>
      </w:r>
    </w:p>
    <w:p w:rsidR="009B0A3B" w:rsidRDefault="009B0A3B" w:rsidP="009B0A3B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8B77F9" w:rsidRPr="009B0A3B" w:rsidRDefault="009B0A3B" w:rsidP="00872CA9">
      <w:pPr>
        <w:pStyle w:val="Default"/>
        <w:numPr>
          <w:ilvl w:val="0"/>
          <w:numId w:val="12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9B0A3B" w:rsidRPr="00872CA9" w:rsidRDefault="009B0A3B" w:rsidP="00872CA9">
      <w:pPr>
        <w:pStyle w:val="Default"/>
        <w:rPr>
          <w:rFonts w:ascii="Arial" w:hAnsi="Arial" w:cs="Arial"/>
          <w:sz w:val="22"/>
          <w:szCs w:val="22"/>
        </w:rPr>
      </w:pPr>
    </w:p>
    <w:p w:rsidR="00872CA9" w:rsidRPr="00892A17" w:rsidRDefault="00872CA9" w:rsidP="00872CA9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8B77F9" w:rsidRPr="00892A17" w:rsidRDefault="00817838" w:rsidP="00817838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 xml:space="preserve">Content distorts when </w:t>
      </w:r>
      <w:r w:rsidR="00102321" w:rsidRPr="00892A17">
        <w:rPr>
          <w:rFonts w:asciiTheme="minorHAnsi" w:hAnsiTheme="minorHAnsi" w:cs="Arial"/>
          <w:sz w:val="22"/>
          <w:szCs w:val="22"/>
        </w:rPr>
        <w:t xml:space="preserve">web browser </w:t>
      </w:r>
      <w:r w:rsidRPr="00892A17">
        <w:rPr>
          <w:rFonts w:asciiTheme="minorHAnsi" w:hAnsiTheme="minorHAnsi" w:cs="Arial"/>
          <w:sz w:val="22"/>
          <w:szCs w:val="22"/>
        </w:rPr>
        <w:t>screen is s</w:t>
      </w:r>
      <w:r w:rsidR="00102321" w:rsidRPr="00892A17">
        <w:rPr>
          <w:rFonts w:asciiTheme="minorHAnsi" w:hAnsiTheme="minorHAnsi" w:cs="Arial"/>
          <w:sz w:val="22"/>
          <w:szCs w:val="22"/>
        </w:rPr>
        <w:t>mall</w:t>
      </w:r>
    </w:p>
    <w:p w:rsidR="00797293" w:rsidRPr="00892A17" w:rsidRDefault="00797293" w:rsidP="00797293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797293" w:rsidRPr="00892A17" w:rsidRDefault="00797293" w:rsidP="00797293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 xml:space="preserve">“I don’t feel the need to be notified” The image is beautiful however it doesn’t make me want to sign up </w:t>
      </w:r>
      <w:r w:rsidR="00F11CC4" w:rsidRPr="00892A17">
        <w:rPr>
          <w:rFonts w:asciiTheme="minorHAnsi" w:hAnsiTheme="minorHAnsi" w:cs="Arial"/>
          <w:sz w:val="22"/>
          <w:szCs w:val="22"/>
        </w:rPr>
        <w:t xml:space="preserve">to </w:t>
      </w:r>
      <w:r w:rsidRPr="00892A17">
        <w:rPr>
          <w:rFonts w:asciiTheme="minorHAnsi" w:hAnsiTheme="minorHAnsi" w:cs="Arial"/>
          <w:sz w:val="22"/>
          <w:szCs w:val="22"/>
        </w:rPr>
        <w:t>ensure my safety</w:t>
      </w:r>
    </w:p>
    <w:p w:rsidR="007C4E8E" w:rsidRPr="00892A17" w:rsidRDefault="007C4E8E" w:rsidP="007C4E8E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872CA9" w:rsidRPr="00892A17" w:rsidRDefault="007C4E8E" w:rsidP="00872CA9">
      <w:pPr>
        <w:pStyle w:val="ListParagraph"/>
        <w:numPr>
          <w:ilvl w:val="0"/>
          <w:numId w:val="2"/>
        </w:numPr>
        <w:rPr>
          <w:rFonts w:cs="Arial"/>
        </w:rPr>
      </w:pPr>
      <w:r w:rsidRPr="00892A17">
        <w:rPr>
          <w:rFonts w:cs="Arial"/>
        </w:rPr>
        <w:t>Nice look, good sidebar, does not like picture</w:t>
      </w:r>
    </w:p>
    <w:p w:rsidR="007C4E8E" w:rsidRPr="00892A17" w:rsidRDefault="007C4E8E" w:rsidP="00872CA9">
      <w:pPr>
        <w:pStyle w:val="ListParagraph"/>
        <w:numPr>
          <w:ilvl w:val="0"/>
          <w:numId w:val="2"/>
        </w:numPr>
        <w:rPr>
          <w:rFonts w:cs="Arial"/>
        </w:rPr>
      </w:pPr>
      <w:r w:rsidRPr="00892A17">
        <w:rPr>
          <w:rFonts w:cs="Arial"/>
        </w:rPr>
        <w:t>Easy to get to</w:t>
      </w:r>
    </w:p>
    <w:p w:rsidR="009B0A3B" w:rsidRPr="00F11CC4" w:rsidRDefault="009B0A3B" w:rsidP="009B0A3B">
      <w:pPr>
        <w:pStyle w:val="Heading2"/>
      </w:pPr>
      <w:r>
        <w:t>Create an Account</w:t>
      </w:r>
      <w:r w:rsidRPr="00F11CC4">
        <w:t>:</w:t>
      </w:r>
    </w:p>
    <w:p w:rsidR="009B0A3B" w:rsidRDefault="009B0A3B" w:rsidP="009B0A3B">
      <w:pPr>
        <w:pStyle w:val="Default"/>
        <w:ind w:left="720"/>
        <w:rPr>
          <w:rFonts w:asciiTheme="minorHAnsi" w:hAnsiTheme="minorHAnsi" w:cs="Arial"/>
          <w:b/>
          <w:color w:val="auto"/>
          <w:sz w:val="22"/>
          <w:szCs w:val="22"/>
        </w:rPr>
      </w:pPr>
    </w:p>
    <w:p w:rsidR="009B0A3B" w:rsidRPr="00E37371" w:rsidRDefault="009B0A3B" w:rsidP="009B0A3B">
      <w:pPr>
        <w:pStyle w:val="Default"/>
        <w:numPr>
          <w:ilvl w:val="0"/>
          <w:numId w:val="12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9B0A3B" w:rsidRPr="00872CA9" w:rsidRDefault="009B0A3B" w:rsidP="009B0A3B">
      <w:pPr>
        <w:pStyle w:val="Default"/>
        <w:rPr>
          <w:rFonts w:ascii="Arial" w:hAnsi="Arial" w:cs="Arial"/>
          <w:sz w:val="22"/>
          <w:szCs w:val="22"/>
        </w:rPr>
      </w:pP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City is usually before state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Password should be hidden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Can the phone number be formatted?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Specify what type of phone number is required (entered in office phone number)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Do passwords validate with one another?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9B0A3B" w:rsidRPr="00892A17" w:rsidRDefault="009B0A3B" w:rsidP="009B0A3B">
      <w:pPr>
        <w:pStyle w:val="Default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Would like first letter of words to be automatically capitalized after entered</w:t>
      </w:r>
    </w:p>
    <w:p w:rsidR="009B0A3B" w:rsidRPr="00892A17" w:rsidRDefault="009B0A3B" w:rsidP="009B0A3B">
      <w:pPr>
        <w:pStyle w:val="Default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Phone number should automatically format</w:t>
      </w:r>
    </w:p>
    <w:p w:rsidR="009B0A3B" w:rsidRPr="00892A17" w:rsidRDefault="009B0A3B" w:rsidP="009B0A3B">
      <w:pPr>
        <w:pStyle w:val="Default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Can you hide my password while I am entering it?</w:t>
      </w:r>
    </w:p>
    <w:p w:rsidR="009B0A3B" w:rsidRPr="00892A17" w:rsidRDefault="009B0A3B" w:rsidP="009B0A3B">
      <w:pPr>
        <w:pStyle w:val="Default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Specify what type of phone number you are requiring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9B0A3B" w:rsidRPr="00892A17" w:rsidRDefault="009B0A3B" w:rsidP="009B0A3B">
      <w:pPr>
        <w:pStyle w:val="ListParagraph"/>
        <w:numPr>
          <w:ilvl w:val="0"/>
          <w:numId w:val="2"/>
        </w:numPr>
        <w:rPr>
          <w:rFonts w:cs="Arial"/>
        </w:rPr>
      </w:pPr>
      <w:r w:rsidRPr="00892A17">
        <w:rPr>
          <w:rFonts w:cs="Arial"/>
        </w:rPr>
        <w:t>Easy to do</w:t>
      </w:r>
    </w:p>
    <w:p w:rsidR="009B0A3B" w:rsidRPr="00892A17" w:rsidRDefault="009B0A3B" w:rsidP="009B0A3B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Please let me know what I am supposed to add a mobile number, I entered my home phone.</w:t>
      </w:r>
    </w:p>
    <w:p w:rsidR="009B0A3B" w:rsidRPr="00892A17" w:rsidRDefault="009B0A3B" w:rsidP="009B0A3B">
      <w:pPr>
        <w:pStyle w:val="ListParagraph"/>
        <w:numPr>
          <w:ilvl w:val="0"/>
          <w:numId w:val="2"/>
        </w:numPr>
        <w:rPr>
          <w:rFonts w:cs="Arial"/>
        </w:rPr>
      </w:pPr>
      <w:r w:rsidRPr="00892A17">
        <w:rPr>
          <w:rFonts w:cs="Arial"/>
        </w:rPr>
        <w:t>Doesn’t know what SNS is and thinks SMS should be changed to text message</w:t>
      </w:r>
    </w:p>
    <w:p w:rsidR="009B0A3B" w:rsidRDefault="009B0A3B" w:rsidP="009B0A3B">
      <w:pPr>
        <w:pStyle w:val="Heading2"/>
      </w:pPr>
      <w:r w:rsidRPr="00F11CC4">
        <w:t>Notification Settings:</w:t>
      </w:r>
    </w:p>
    <w:p w:rsidR="009B0A3B" w:rsidRPr="009B0A3B" w:rsidRDefault="009B0A3B" w:rsidP="009B0A3B"/>
    <w:p w:rsidR="009B0A3B" w:rsidRPr="00E37371" w:rsidRDefault="009B0A3B" w:rsidP="009B0A3B">
      <w:pPr>
        <w:pStyle w:val="Default"/>
        <w:numPr>
          <w:ilvl w:val="0"/>
          <w:numId w:val="12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lastRenderedPageBreak/>
        <w:t>Question: Please observe this page and provide us feedback on the look and feel.</w:t>
      </w:r>
    </w:p>
    <w:p w:rsidR="009B0A3B" w:rsidRPr="00872CA9" w:rsidRDefault="009B0A3B" w:rsidP="009B0A3B">
      <w:pPr>
        <w:pStyle w:val="Default"/>
        <w:rPr>
          <w:rFonts w:ascii="Arial" w:hAnsi="Arial" w:cs="Arial"/>
          <w:sz w:val="22"/>
          <w:szCs w:val="22"/>
        </w:rPr>
      </w:pP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9B0A3B" w:rsidRPr="00892A17" w:rsidRDefault="009B0A3B" w:rsidP="009B0A3B">
      <w:pPr>
        <w:pStyle w:val="Defaul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What’s SNS?</w:t>
      </w:r>
    </w:p>
    <w:p w:rsidR="009B0A3B" w:rsidRPr="00892A17" w:rsidRDefault="009B0A3B" w:rsidP="009B0A3B">
      <w:pPr>
        <w:pStyle w:val="Defaul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Explain the options you are giving me. I don’t understand what I will be signing up for or getting.</w:t>
      </w:r>
    </w:p>
    <w:p w:rsidR="009B0A3B" w:rsidRPr="00892A17" w:rsidRDefault="009B0A3B" w:rsidP="009B0A3B">
      <w:pPr>
        <w:pStyle w:val="Defaul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It is very simple. I need more detail in order to understand. </w:t>
      </w:r>
    </w:p>
    <w:p w:rsidR="009B0A3B" w:rsidRPr="00892A17" w:rsidRDefault="009B0A3B" w:rsidP="009B0A3B">
      <w:pPr>
        <w:pStyle w:val="Defaul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Doesn’t specify the type of notification I will receive. If it is emergency or safety I need to know that. 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9B0A3B" w:rsidRPr="00892A17" w:rsidRDefault="009B0A3B" w:rsidP="009B0A3B">
      <w:pPr>
        <w:pStyle w:val="Defaul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I would like to see a list of what I am being notified of</w:t>
      </w:r>
    </w:p>
    <w:p w:rsidR="009B0A3B" w:rsidRPr="00892A17" w:rsidRDefault="009B0A3B" w:rsidP="009B0A3B">
      <w:pPr>
        <w:pStyle w:val="Defaul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What is the source of the notifications</w:t>
      </w:r>
    </w:p>
    <w:p w:rsidR="009B0A3B" w:rsidRPr="00892A17" w:rsidRDefault="009B0A3B" w:rsidP="009B0A3B">
      <w:pPr>
        <w:pStyle w:val="Defaul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Explain all the options provided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9B0A3B" w:rsidRPr="00892A17" w:rsidRDefault="009B0A3B" w:rsidP="009B0A3B">
      <w:pPr>
        <w:pStyle w:val="ListParagraph"/>
        <w:numPr>
          <w:ilvl w:val="0"/>
          <w:numId w:val="9"/>
        </w:numPr>
        <w:rPr>
          <w:rFonts w:cs="Arial"/>
        </w:rPr>
      </w:pPr>
      <w:r w:rsidRPr="00892A17">
        <w:rPr>
          <w:rFonts w:cs="Arial"/>
        </w:rPr>
        <w:t>Was easy to do</w:t>
      </w:r>
    </w:p>
    <w:p w:rsidR="009B0A3B" w:rsidRPr="00892A17" w:rsidRDefault="009B0A3B" w:rsidP="009B0A3B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I haven’t</w:t>
      </w:r>
      <w:r w:rsidRPr="00892A17">
        <w:rPr>
          <w:rFonts w:cs="Arial"/>
        </w:rPr>
        <w:t xml:space="preserve"> been told what to expect from service</w:t>
      </w:r>
      <w:r>
        <w:rPr>
          <w:rFonts w:cs="Arial"/>
        </w:rPr>
        <w:t>. What will I be notified of?</w:t>
      </w:r>
    </w:p>
    <w:p w:rsidR="009B0A3B" w:rsidRPr="00892A17" w:rsidRDefault="009B0A3B" w:rsidP="009B0A3B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I think there should be a separate homepage that gives me the information I need all on one page. It would be nice to be able to see the notifications along with my information. </w:t>
      </w:r>
    </w:p>
    <w:p w:rsidR="009B0A3B" w:rsidRDefault="009B0A3B" w:rsidP="009B0A3B">
      <w:pPr>
        <w:pStyle w:val="Heading2"/>
      </w:pPr>
      <w:r>
        <w:t>My Account:</w:t>
      </w:r>
    </w:p>
    <w:p w:rsidR="009B0A3B" w:rsidRPr="009B0A3B" w:rsidRDefault="009B0A3B" w:rsidP="009B0A3B">
      <w:pPr>
        <w:spacing w:after="0" w:line="240" w:lineRule="auto"/>
      </w:pPr>
    </w:p>
    <w:p w:rsidR="009B0A3B" w:rsidRPr="00E37371" w:rsidRDefault="009B0A3B" w:rsidP="009B0A3B">
      <w:pPr>
        <w:pStyle w:val="Default"/>
        <w:numPr>
          <w:ilvl w:val="0"/>
          <w:numId w:val="12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9B0A3B" w:rsidRPr="00872CA9" w:rsidRDefault="009B0A3B" w:rsidP="009B0A3B">
      <w:pPr>
        <w:pStyle w:val="Default"/>
        <w:rPr>
          <w:rFonts w:ascii="Arial" w:hAnsi="Arial" w:cs="Arial"/>
          <w:sz w:val="22"/>
          <w:szCs w:val="22"/>
        </w:rPr>
      </w:pP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9B0A3B" w:rsidRPr="00892A17" w:rsidRDefault="009B0A3B" w:rsidP="009B0A3B">
      <w:pPr>
        <w:pStyle w:val="Defaul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It’s straight forward</w:t>
      </w:r>
    </w:p>
    <w:p w:rsidR="009B0A3B" w:rsidRPr="00892A17" w:rsidRDefault="009B0A3B" w:rsidP="009B0A3B">
      <w:pPr>
        <w:pStyle w:val="Defaul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 xml:space="preserve">Maybe include areas of interest to receive notifications from </w:t>
      </w:r>
    </w:p>
    <w:p w:rsidR="009B0A3B" w:rsidRPr="00892A17" w:rsidRDefault="009B0A3B" w:rsidP="009B0A3B">
      <w:pPr>
        <w:pStyle w:val="Default"/>
        <w:numPr>
          <w:ilvl w:val="1"/>
          <w:numId w:val="4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(different locations/zip codes)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9B0A3B" w:rsidRPr="00892A17" w:rsidRDefault="009B0A3B" w:rsidP="009B0A3B">
      <w:pPr>
        <w:pStyle w:val="Defaul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Intuitive to select my account to view account information</w:t>
      </w:r>
    </w:p>
    <w:p w:rsidR="009B0A3B" w:rsidRPr="00892A17" w:rsidRDefault="009B0A3B" w:rsidP="009B0A3B">
      <w:pPr>
        <w:pStyle w:val="Defaul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Formatting doesn’t make sense – Is this where I view my information or where I edit my account</w:t>
      </w:r>
    </w:p>
    <w:p w:rsidR="009B0A3B" w:rsidRPr="00892A17" w:rsidRDefault="009B0A3B" w:rsidP="009B0A3B">
      <w:pPr>
        <w:pStyle w:val="Default"/>
        <w:numPr>
          <w:ilvl w:val="1"/>
          <w:numId w:val="4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If it is where I view my information, where are all of my settings – notification types, locations…etc.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8B77F9" w:rsidRPr="009B0A3B" w:rsidRDefault="009B0A3B" w:rsidP="008B77F9">
      <w:pPr>
        <w:pStyle w:val="ListParagraph"/>
        <w:numPr>
          <w:ilvl w:val="0"/>
          <w:numId w:val="10"/>
        </w:numPr>
        <w:rPr>
          <w:rFonts w:cs="Arial"/>
        </w:rPr>
      </w:pPr>
      <w:r w:rsidRPr="00892A17">
        <w:rPr>
          <w:rFonts w:cs="Arial"/>
        </w:rPr>
        <w:t>Was easy to get to and proceed with</w:t>
      </w:r>
    </w:p>
    <w:p w:rsidR="00872CA9" w:rsidRDefault="00872CA9" w:rsidP="00892A17">
      <w:pPr>
        <w:pStyle w:val="Heading2"/>
      </w:pPr>
      <w:r w:rsidRPr="00F11CC4">
        <w:t>Contact Us:</w:t>
      </w:r>
    </w:p>
    <w:p w:rsidR="009B0A3B" w:rsidRPr="009B0A3B" w:rsidRDefault="009B0A3B" w:rsidP="009B0A3B">
      <w:pPr>
        <w:spacing w:after="0"/>
      </w:pPr>
    </w:p>
    <w:p w:rsidR="009B0A3B" w:rsidRPr="00E37371" w:rsidRDefault="009B0A3B" w:rsidP="009B0A3B">
      <w:pPr>
        <w:pStyle w:val="Default"/>
        <w:numPr>
          <w:ilvl w:val="0"/>
          <w:numId w:val="12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8B77F9" w:rsidRPr="00872CA9" w:rsidRDefault="008B77F9" w:rsidP="008B77F9">
      <w:pPr>
        <w:pStyle w:val="Default"/>
        <w:rPr>
          <w:rFonts w:ascii="Arial" w:hAnsi="Arial" w:cs="Arial"/>
          <w:sz w:val="22"/>
          <w:szCs w:val="22"/>
        </w:rPr>
      </w:pPr>
    </w:p>
    <w:p w:rsidR="008B77F9" w:rsidRPr="00892A17" w:rsidRDefault="008B77F9" w:rsidP="008B77F9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8B77F9" w:rsidRPr="00892A17" w:rsidRDefault="00817838" w:rsidP="00817838">
      <w:pPr>
        <w:pStyle w:val="Default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Button should be centered, it is way bigger than the text boxes</w:t>
      </w:r>
    </w:p>
    <w:p w:rsidR="00817838" w:rsidRPr="00892A17" w:rsidRDefault="00817838" w:rsidP="00817838">
      <w:pPr>
        <w:pStyle w:val="Default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There should be a phone number, email, and map of the contact location</w:t>
      </w:r>
    </w:p>
    <w:p w:rsidR="00817838" w:rsidRPr="00892A17" w:rsidRDefault="00817838" w:rsidP="00817838">
      <w:pPr>
        <w:pStyle w:val="Default"/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Possibly move the “Contact Us” to the top right?</w:t>
      </w:r>
    </w:p>
    <w:p w:rsidR="00072928" w:rsidRPr="00892A17" w:rsidRDefault="00072928" w:rsidP="00072928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072928" w:rsidRPr="00892A17" w:rsidRDefault="00072928" w:rsidP="00072928">
      <w:pPr>
        <w:pStyle w:val="Defaul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Where do I select “Contact Us”</w:t>
      </w:r>
      <w:r w:rsidR="0066789B" w:rsidRPr="00892A17">
        <w:rPr>
          <w:rFonts w:asciiTheme="minorHAnsi" w:hAnsiTheme="minorHAnsi" w:cs="Arial"/>
          <w:sz w:val="22"/>
          <w:szCs w:val="22"/>
        </w:rPr>
        <w:t>?</w:t>
      </w:r>
      <w:r w:rsidRPr="00892A17">
        <w:rPr>
          <w:rFonts w:asciiTheme="minorHAnsi" w:hAnsiTheme="minorHAnsi" w:cs="Arial"/>
          <w:sz w:val="22"/>
          <w:szCs w:val="22"/>
        </w:rPr>
        <w:t xml:space="preserve"> – difficult to find</w:t>
      </w:r>
    </w:p>
    <w:p w:rsidR="00072928" w:rsidRPr="00892A17" w:rsidRDefault="00072928" w:rsidP="00072928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Should be placed at the top so it is easier to see</w:t>
      </w:r>
    </w:p>
    <w:p w:rsidR="00072928" w:rsidRPr="00892A17" w:rsidRDefault="00072928" w:rsidP="00072928">
      <w:pPr>
        <w:pStyle w:val="Defaul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I don’t know what to expect when entering my information</w:t>
      </w:r>
    </w:p>
    <w:p w:rsidR="00072928" w:rsidRPr="00892A17" w:rsidRDefault="00072928" w:rsidP="00072928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lastRenderedPageBreak/>
        <w:t>Who will contact me?</w:t>
      </w:r>
    </w:p>
    <w:p w:rsidR="00072928" w:rsidRPr="00892A17" w:rsidRDefault="00072928" w:rsidP="00072928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Within what amount of time?</w:t>
      </w:r>
    </w:p>
    <w:p w:rsidR="00072928" w:rsidRPr="00892A17" w:rsidRDefault="00072928" w:rsidP="00072928">
      <w:pPr>
        <w:pStyle w:val="Default"/>
        <w:numPr>
          <w:ilvl w:val="0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Are there alternate ways I can reach out</w:t>
      </w:r>
    </w:p>
    <w:p w:rsidR="00072928" w:rsidRPr="00892A17" w:rsidRDefault="00072928" w:rsidP="00072928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Phone number</w:t>
      </w:r>
    </w:p>
    <w:p w:rsidR="00072928" w:rsidRPr="00892A17" w:rsidRDefault="00072928" w:rsidP="00072928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HQ address</w:t>
      </w:r>
    </w:p>
    <w:p w:rsidR="00072928" w:rsidRPr="00892A17" w:rsidRDefault="00072928" w:rsidP="00072928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Who manages the page</w:t>
      </w:r>
    </w:p>
    <w:p w:rsidR="008B77F9" w:rsidRPr="00892A17" w:rsidRDefault="00072928" w:rsidP="008B77F9">
      <w:pPr>
        <w:pStyle w:val="Default"/>
        <w:numPr>
          <w:ilvl w:val="1"/>
          <w:numId w:val="8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Email address</w:t>
      </w:r>
    </w:p>
    <w:p w:rsidR="007C4E8E" w:rsidRPr="00892A17" w:rsidRDefault="007C4E8E" w:rsidP="007C4E8E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7C4E8E" w:rsidRPr="00892A17" w:rsidRDefault="007C4E8E" w:rsidP="007C4E8E">
      <w:pPr>
        <w:pStyle w:val="ListParagraph"/>
        <w:numPr>
          <w:ilvl w:val="0"/>
          <w:numId w:val="11"/>
        </w:numPr>
        <w:rPr>
          <w:rFonts w:cs="Arial"/>
        </w:rPr>
      </w:pPr>
      <w:r w:rsidRPr="00892A17">
        <w:rPr>
          <w:rFonts w:cs="Arial"/>
        </w:rPr>
        <w:t>Not intuitive to find</w:t>
      </w:r>
    </w:p>
    <w:p w:rsidR="007C4E8E" w:rsidRPr="00892A17" w:rsidRDefault="007C4E8E" w:rsidP="007C4E8E">
      <w:pPr>
        <w:pStyle w:val="ListParagraph"/>
        <w:numPr>
          <w:ilvl w:val="0"/>
          <w:numId w:val="11"/>
        </w:numPr>
        <w:rPr>
          <w:rFonts w:cs="Arial"/>
        </w:rPr>
      </w:pPr>
      <w:r w:rsidRPr="00892A17">
        <w:rPr>
          <w:rFonts w:cs="Arial"/>
        </w:rPr>
        <w:t>Wants both top and bottom of page for it to be displayed</w:t>
      </w:r>
    </w:p>
    <w:p w:rsidR="00D76356" w:rsidRDefault="007C4E8E" w:rsidP="00D76356">
      <w:pPr>
        <w:pStyle w:val="ListParagraph"/>
        <w:numPr>
          <w:ilvl w:val="0"/>
          <w:numId w:val="11"/>
        </w:numPr>
        <w:rPr>
          <w:rFonts w:cs="Arial"/>
        </w:rPr>
      </w:pPr>
      <w:r w:rsidRPr="00892A17">
        <w:rPr>
          <w:rFonts w:cs="Arial"/>
        </w:rPr>
        <w:t>Doesn’t know what to expect back from contact</w:t>
      </w:r>
    </w:p>
    <w:p w:rsidR="009B0A3B" w:rsidRPr="00F11CC4" w:rsidRDefault="009B0A3B" w:rsidP="009B0A3B">
      <w:pPr>
        <w:pStyle w:val="Heading2"/>
      </w:pPr>
      <w:r w:rsidRPr="00F11CC4">
        <w:t>Notification Page:</w:t>
      </w:r>
    </w:p>
    <w:p w:rsidR="009B0A3B" w:rsidRDefault="009B0A3B" w:rsidP="009B0A3B">
      <w:pPr>
        <w:pStyle w:val="Default"/>
        <w:rPr>
          <w:rFonts w:ascii="Arial" w:hAnsi="Arial" w:cs="Arial"/>
          <w:sz w:val="22"/>
          <w:szCs w:val="22"/>
        </w:rPr>
      </w:pPr>
    </w:p>
    <w:p w:rsidR="009B0A3B" w:rsidRPr="00E37371" w:rsidRDefault="009B0A3B" w:rsidP="009B0A3B">
      <w:pPr>
        <w:pStyle w:val="Default"/>
        <w:numPr>
          <w:ilvl w:val="0"/>
          <w:numId w:val="12"/>
        </w:numPr>
        <w:rPr>
          <w:rFonts w:asciiTheme="minorHAnsi" w:hAnsiTheme="minorHAnsi" w:cs="Arial"/>
          <w:b/>
          <w:color w:val="auto"/>
          <w:sz w:val="22"/>
          <w:szCs w:val="22"/>
        </w:rPr>
      </w:pPr>
      <w:r w:rsidRPr="00E37371">
        <w:rPr>
          <w:rFonts w:asciiTheme="minorHAnsi" w:hAnsiTheme="minorHAnsi" w:cs="Arial"/>
          <w:b/>
          <w:color w:val="auto"/>
          <w:sz w:val="22"/>
          <w:szCs w:val="22"/>
        </w:rPr>
        <w:t>Question: Please observe this page and provide us feedback on the look and feel.</w:t>
      </w:r>
    </w:p>
    <w:p w:rsidR="009B0A3B" w:rsidRPr="00872CA9" w:rsidRDefault="009B0A3B" w:rsidP="009B0A3B">
      <w:pPr>
        <w:pStyle w:val="Default"/>
        <w:rPr>
          <w:rFonts w:ascii="Arial" w:hAnsi="Arial" w:cs="Arial"/>
          <w:sz w:val="22"/>
          <w:szCs w:val="22"/>
        </w:rPr>
      </w:pP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Robyn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There’s too much white space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like the small picture on the notification panel (homepage), gives me an idea of what I am going to hear about.</w:t>
      </w:r>
    </w:p>
    <w:p w:rsidR="009B0A3B" w:rsidRPr="00892A17" w:rsidRDefault="009B0A3B" w:rsidP="009B0A3B">
      <w:pPr>
        <w:pStyle w:val="Defaul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Is it possible to format the alert you send so that we know where and what is going on, then we can come to this page for more information?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Steve</w:t>
      </w:r>
    </w:p>
    <w:p w:rsidR="009B0A3B" w:rsidRPr="00892A17" w:rsidRDefault="009B0A3B" w:rsidP="009B0A3B">
      <w:pPr>
        <w:pStyle w:val="Default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Are these alerts for my area? What area does this cover? – If it isn’t area specific this isn’t helpful</w:t>
      </w:r>
      <w:r>
        <w:rPr>
          <w:rFonts w:asciiTheme="minorHAnsi" w:hAnsiTheme="minorHAnsi" w:cs="Arial"/>
          <w:sz w:val="22"/>
          <w:szCs w:val="22"/>
        </w:rPr>
        <w:t>. It would be great to be able to enter a location here and see results accordingly</w:t>
      </w:r>
    </w:p>
    <w:p w:rsidR="009B0A3B" w:rsidRPr="00892A17" w:rsidRDefault="009B0A3B" w:rsidP="009B0A3B">
      <w:pPr>
        <w:pStyle w:val="Default"/>
        <w:numPr>
          <w:ilvl w:val="1"/>
          <w:numId w:val="6"/>
        </w:numPr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Want to have the option to enter specific zip code, city, county to retrieve information important to me</w:t>
      </w:r>
    </w:p>
    <w:p w:rsidR="009B0A3B" w:rsidRPr="00892A17" w:rsidRDefault="009B0A3B" w:rsidP="009B0A3B">
      <w:pPr>
        <w:pStyle w:val="Default"/>
        <w:rPr>
          <w:rFonts w:asciiTheme="minorHAnsi" w:hAnsiTheme="minorHAnsi" w:cs="Arial"/>
          <w:sz w:val="22"/>
          <w:szCs w:val="22"/>
        </w:rPr>
      </w:pPr>
      <w:r w:rsidRPr="00892A17">
        <w:rPr>
          <w:rFonts w:asciiTheme="minorHAnsi" w:hAnsiTheme="minorHAnsi" w:cs="Arial"/>
          <w:sz w:val="22"/>
          <w:szCs w:val="22"/>
        </w:rPr>
        <w:t>Karen</w:t>
      </w:r>
    </w:p>
    <w:p w:rsidR="009B0A3B" w:rsidRDefault="009B0A3B" w:rsidP="009B0A3B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Nice look, good sidebar</w:t>
      </w:r>
    </w:p>
    <w:p w:rsidR="00D76356" w:rsidRDefault="009B0A3B" w:rsidP="00AF7D45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The picture should be more dramatic, or emergency like</w:t>
      </w:r>
    </w:p>
    <w:p w:rsidR="00AF7D45" w:rsidRPr="00AF7D45" w:rsidRDefault="00AF7D45" w:rsidP="00AF7D45">
      <w:pPr>
        <w:pStyle w:val="ListParagraph"/>
        <w:rPr>
          <w:rFonts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0"/>
        <w:gridCol w:w="1557"/>
        <w:gridCol w:w="2004"/>
        <w:gridCol w:w="1440"/>
        <w:gridCol w:w="2753"/>
        <w:gridCol w:w="1156"/>
      </w:tblGrid>
      <w:tr w:rsidR="00D76356" w:rsidRPr="00892A17" w:rsidTr="00C62DAF">
        <w:trPr>
          <w:trHeight w:val="70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D76356" w:rsidRPr="00892A17" w:rsidRDefault="00D76356" w:rsidP="00892A17">
            <w:pPr>
              <w:pStyle w:val="Heading2"/>
              <w:jc w:val="center"/>
              <w:rPr>
                <w:rFonts w:eastAsia="Times New Roman"/>
              </w:rPr>
            </w:pPr>
            <w:r w:rsidRPr="00892A17">
              <w:rPr>
                <w:rFonts w:eastAsia="Times New Roman"/>
              </w:rPr>
              <w:t>#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D76356" w:rsidRPr="00892A17" w:rsidRDefault="00D76356" w:rsidP="00892A17">
            <w:pPr>
              <w:pStyle w:val="Heading2"/>
              <w:jc w:val="center"/>
              <w:rPr>
                <w:rFonts w:eastAsia="Times New Roman"/>
              </w:rPr>
            </w:pPr>
            <w:r w:rsidRPr="00892A17">
              <w:rPr>
                <w:rFonts w:eastAsia="Times New Roman"/>
              </w:rPr>
              <w:t>Page / Location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D76356" w:rsidRPr="00892A17" w:rsidRDefault="00D76356" w:rsidP="00892A17">
            <w:pPr>
              <w:pStyle w:val="Heading2"/>
              <w:jc w:val="center"/>
              <w:rPr>
                <w:rFonts w:eastAsia="Times New Roman"/>
              </w:rPr>
            </w:pPr>
            <w:r w:rsidRPr="00892A17">
              <w:rPr>
                <w:rFonts w:eastAsia="Times New Roman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D76356" w:rsidRPr="00892A17" w:rsidRDefault="00D76356" w:rsidP="00892A17">
            <w:pPr>
              <w:pStyle w:val="Heading2"/>
              <w:jc w:val="center"/>
              <w:rPr>
                <w:rFonts w:eastAsia="Times New Roman"/>
              </w:rPr>
            </w:pPr>
            <w:r w:rsidRPr="00892A17">
              <w:rPr>
                <w:rFonts w:eastAsia="Times New Roman"/>
              </w:rPr>
              <w:t>Proposed By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D76356" w:rsidRPr="00892A17" w:rsidRDefault="00D76356" w:rsidP="00892A17">
            <w:pPr>
              <w:pStyle w:val="Heading2"/>
              <w:jc w:val="center"/>
              <w:rPr>
                <w:rFonts w:eastAsia="Times New Roman"/>
              </w:rPr>
            </w:pPr>
            <w:r w:rsidRPr="00892A17">
              <w:rPr>
                <w:rFonts w:eastAsia="Times New Roman"/>
              </w:rPr>
              <w:t>Reasoning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1722"/>
            <w:vAlign w:val="center"/>
            <w:hideMark/>
          </w:tcPr>
          <w:p w:rsidR="00D76356" w:rsidRPr="00892A17" w:rsidRDefault="00D76356" w:rsidP="00892A17">
            <w:pPr>
              <w:pStyle w:val="Heading2"/>
              <w:jc w:val="center"/>
              <w:rPr>
                <w:rFonts w:eastAsia="Times New Roman"/>
              </w:rPr>
            </w:pPr>
            <w:r w:rsidRPr="00892A17">
              <w:rPr>
                <w:rFonts w:eastAsia="Times New Roman"/>
              </w:rPr>
              <w:t>Priority</w:t>
            </w:r>
          </w:p>
        </w:tc>
      </w:tr>
      <w:tr w:rsidR="00D76356" w:rsidRPr="00892A17" w:rsidTr="00C62DAF">
        <w:trPr>
          <w:trHeight w:val="114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Homepage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Beautiful picture</w:t>
            </w:r>
            <w:r w:rsidRPr="00892A17">
              <w:rPr>
                <w:rFonts w:eastAsia="Times New Roman" w:cs="Arial"/>
                <w:color w:val="000000"/>
              </w:rPr>
              <w:br/>
            </w:r>
            <w:r w:rsidRPr="00892A17">
              <w:rPr>
                <w:rFonts w:eastAsia="Times New Roman" w:cs="Arial"/>
                <w:color w:val="000000"/>
              </w:rPr>
              <w:br/>
              <w:t>Want to see a more emergency feel photo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"I don’t feel the need to be notified"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D76356" w:rsidRPr="00892A17" w:rsidTr="00AF7D45">
        <w:trPr>
          <w:trHeight w:val="57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Home Page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Optimize content based on screen size.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Content looks distorted when screen size is small.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D76356" w:rsidRPr="00892A17" w:rsidTr="00AF7D45">
        <w:trPr>
          <w:trHeight w:val="57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Page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Format Notification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Karen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When sending alert – provide essential information: Location/Type followed by link for more </w:t>
            </w:r>
            <w:r>
              <w:rPr>
                <w:rFonts w:eastAsia="Times New Roman" w:cs="Arial"/>
                <w:color w:val="000000"/>
              </w:rPr>
              <w:lastRenderedPageBreak/>
              <w:t xml:space="preserve">information </w:t>
            </w:r>
            <w:r w:rsidR="00D76356" w:rsidRPr="00892A17">
              <w:rPr>
                <w:rFonts w:eastAsia="Times New Roman" w:cs="Arial"/>
                <w:color w:val="000000"/>
              </w:rPr>
              <w:t>"</w:t>
            </w:r>
            <w:r>
              <w:rPr>
                <w:rFonts w:eastAsia="Times New Roman" w:cs="Arial"/>
                <w:color w:val="000000"/>
              </w:rPr>
              <w:t xml:space="preserve">I would like to see the </w:t>
            </w:r>
            <w:r w:rsidR="00D76356" w:rsidRPr="00892A17">
              <w:rPr>
                <w:rFonts w:eastAsia="Times New Roman" w:cs="Arial"/>
                <w:color w:val="000000"/>
              </w:rPr>
              <w:t xml:space="preserve"> information I care about</w:t>
            </w:r>
            <w:r>
              <w:rPr>
                <w:rFonts w:eastAsia="Times New Roman" w:cs="Arial"/>
                <w:color w:val="000000"/>
              </w:rPr>
              <w:t xml:space="preserve"> first</w:t>
            </w:r>
            <w:r w:rsidR="00D76356" w:rsidRPr="00892A17">
              <w:rPr>
                <w:rFonts w:eastAsia="Times New Roman" w:cs="Arial"/>
                <w:color w:val="000000"/>
              </w:rPr>
              <w:t xml:space="preserve">" 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lastRenderedPageBreak/>
              <w:t> </w:t>
            </w:r>
          </w:p>
        </w:tc>
      </w:tr>
      <w:tr w:rsidR="00D76356" w:rsidRPr="00892A17" w:rsidTr="00AF7D45">
        <w:trPr>
          <w:trHeight w:val="171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Page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Format Notification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C62DAF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The full notification is difficult to read. Adjust to ensure primary information is sent followed by full length alert.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D76356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Page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 xml:space="preserve">Add </w:t>
            </w:r>
            <w:r w:rsidR="00C62DAF">
              <w:rPr>
                <w:rFonts w:eastAsia="Times New Roman" w:cs="Arial"/>
                <w:color w:val="000000"/>
              </w:rPr>
              <w:t>ability to filter alerts by location</w:t>
            </w:r>
            <w:r w:rsidRPr="00892A17">
              <w:rPr>
                <w:rFonts w:eastAsia="Times New Roman" w:cs="Arial"/>
                <w:color w:val="000000"/>
              </w:rPr>
              <w:t xml:space="preserve">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Being able to see the areas the problem is in would ease the usability of the tool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D76356" w:rsidRPr="00892A17" w:rsidTr="00C62DAF">
        <w:trPr>
          <w:trHeight w:val="57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page/Side Panel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AD147A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Ensure alert is sent with essential information at top with link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AD147A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want to see what is most important first, followed by the ability to check into it if necessary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D76356" w:rsidRPr="00892A17" w:rsidTr="00C62DAF">
        <w:trPr>
          <w:trHeight w:val="114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B05235" w:rsidP="00D76356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Page/Side Panel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Want to be able to enter specific zip code, county, city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Children/relative far away  I want to be able to see multiple places, and places other than just where I myself am located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6356" w:rsidRPr="00892A17" w:rsidRDefault="00D76356" w:rsidP="00D76356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Notification Settings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Add ability to add multiple locations by my preference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want the ability to add my kids school locations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Settings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AD147A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Add description to the page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AD147A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need to be able to understand what I should expect from these notifications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B05235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1</w:t>
            </w:r>
            <w:r w:rsidR="00B05235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Settings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AD147A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Exp</w:t>
            </w:r>
            <w:r w:rsidR="00AD147A">
              <w:rPr>
                <w:rFonts w:eastAsia="Times New Roman" w:cs="Arial"/>
                <w:color w:val="000000"/>
              </w:rPr>
              <w:t>and on SNS &amp; SMS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Karen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 xml:space="preserve">Does not know what SNS is and thinks SMS should be called text message. 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AF7D45">
        <w:trPr>
          <w:trHeight w:val="171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B05235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1</w:t>
            </w:r>
            <w:r w:rsidR="00B05235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Settings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AD147A" w:rsidP="00AD147A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Explain the data you are presenting. Add description  Add source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AD147A" w:rsidP="00AD147A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I want to understand what you are providing me with these alerts. 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AF7D45">
        <w:trPr>
          <w:trHeight w:val="14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B05235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1</w:t>
            </w:r>
            <w:r w:rsidR="00B05235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Notification Settings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Add homepage for users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would like to have a place where I can see all information related to me. My settings, notifications… etc.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AF7D45">
        <w:trPr>
          <w:trHeight w:val="57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B05235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1</w:t>
            </w:r>
            <w:r w:rsidR="00B05235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 Account / Sign Up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Add area for zip codes I prefer to see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Karen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Choose many different areas for her kids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B05235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lastRenderedPageBreak/>
              <w:t>1</w:t>
            </w:r>
            <w:r w:rsidR="00B05235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 Account / Sign Up</w:t>
            </w:r>
          </w:p>
        </w:tc>
        <w:tc>
          <w:tcPr>
            <w:tcW w:w="10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Ask for cell phone number when requesting information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Karen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Doesn’t explicitly say it. Almost put home number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50650E">
        <w:trPr>
          <w:trHeight w:val="152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B05235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1</w:t>
            </w:r>
            <w:r w:rsidR="00B05235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Create/Sign up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50650E" w:rsidP="0050650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br/>
              <w:t xml:space="preserve">Format phone number </w:t>
            </w:r>
            <w:r>
              <w:rPr>
                <w:rFonts w:eastAsia="Times New Roman" w:cs="Arial"/>
                <w:color w:val="000000"/>
              </w:rPr>
              <w:br/>
            </w:r>
            <w:r w:rsidR="00C62DAF" w:rsidRPr="00892A17">
              <w:rPr>
                <w:rFonts w:eastAsia="Times New Roman" w:cs="Arial"/>
                <w:color w:val="000000"/>
              </w:rPr>
              <w:t>Specify what sort of phone number (cell)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All attendees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entered an office number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50650E" w:rsidRPr="00892A17" w:rsidTr="0050650E">
        <w:trPr>
          <w:trHeight w:val="93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50E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16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50E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Create/Sign up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50E" w:rsidRPr="00892A17" w:rsidRDefault="0050650E" w:rsidP="0050650E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Hide passwords and </w:t>
            </w:r>
            <w:r w:rsidRPr="00892A17">
              <w:rPr>
                <w:rFonts w:eastAsia="Times New Roman" w:cs="Arial"/>
                <w:color w:val="000000"/>
              </w:rPr>
              <w:t xml:space="preserve">validate 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50E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50E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would like it hidden especially when I am using it on my desktop.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650E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</w:p>
        </w:tc>
      </w:tr>
      <w:tr w:rsidR="00C62DAF" w:rsidRPr="00892A17" w:rsidTr="0050650E">
        <w:trPr>
          <w:trHeight w:val="1277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17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 Account / Sign Up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Password block out and criteria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Difficult to know what to enter and don’t like people being able to see what I enter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57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18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 Account / Sign Up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Specifically say phone type requested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Entered office number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Create Account / Sign Up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Automatically capitalize first letter of words after entry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Ease of use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F05648">
        <w:trPr>
          <w:trHeight w:val="206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My Account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50650E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Would like a page that displays all of my information on one page.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F05648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Didn’t make sense to see a page with my information but no data related to it.</w:t>
            </w:r>
            <w:r w:rsidRPr="00892A17">
              <w:rPr>
                <w:rFonts w:eastAsia="Times New Roman" w:cs="Arial"/>
                <w:color w:val="000000"/>
              </w:rPr>
              <w:br/>
            </w:r>
            <w:r w:rsidRPr="00892A17">
              <w:rPr>
                <w:rFonts w:eastAsia="Times New Roman" w:cs="Arial"/>
                <w:color w:val="000000"/>
              </w:rPr>
              <w:br/>
              <w:t>No data for areas I would</w:t>
            </w:r>
            <w:r w:rsidR="00F05648">
              <w:rPr>
                <w:rFonts w:eastAsia="Times New Roman" w:cs="Arial"/>
                <w:color w:val="000000"/>
              </w:rPr>
              <w:t xml:space="preserve"> like to see information from.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My Account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Needs to prepopulate already existing information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Karen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Should have my information already on the page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855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22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Contact Us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F05648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Add timeline of when contact will be made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F05648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 I would like to know when I can expect to hear from someone.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1140"/>
        </w:trPr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23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Contact Us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Alternate methods for contacting</w:t>
            </w:r>
            <w:r w:rsidR="00F05648">
              <w:rPr>
                <w:rFonts w:eastAsia="Times New Roman" w:cs="Arial"/>
                <w:color w:val="000000"/>
              </w:rPr>
              <w:t xml:space="preserve"> – email, phone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Steve</w:t>
            </w:r>
          </w:p>
        </w:tc>
        <w:tc>
          <w:tcPr>
            <w:tcW w:w="1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Phone #</w:t>
            </w:r>
            <w:r w:rsidRPr="00892A17">
              <w:rPr>
                <w:rFonts w:eastAsia="Times New Roman" w:cs="Arial"/>
                <w:color w:val="000000"/>
              </w:rPr>
              <w:br/>
              <w:t xml:space="preserve">HQ </w:t>
            </w:r>
            <w:r w:rsidRPr="00892A17">
              <w:rPr>
                <w:rFonts w:eastAsia="Times New Roman" w:cs="Arial"/>
                <w:color w:val="000000"/>
              </w:rPr>
              <w:br/>
              <w:t>Who manages the page?</w:t>
            </w:r>
            <w:r w:rsidRPr="00892A17">
              <w:rPr>
                <w:rFonts w:eastAsia="Times New Roman" w:cs="Arial"/>
                <w:color w:val="000000"/>
              </w:rPr>
              <w:br/>
              <w:t>Email?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  <w:tr w:rsidR="00C62DAF" w:rsidRPr="00892A17" w:rsidTr="00C62DAF">
        <w:trPr>
          <w:trHeight w:val="14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B05235" w:rsidP="00C62DAF">
            <w:pPr>
              <w:spacing w:after="0" w:line="240" w:lineRule="auto"/>
              <w:jc w:val="center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lastRenderedPageBreak/>
              <w:t>24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Contact us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5648" w:rsidRDefault="00C62DAF" w:rsidP="00F05648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 xml:space="preserve">Button should be centered, </w:t>
            </w:r>
          </w:p>
          <w:p w:rsidR="00F05648" w:rsidRDefault="00F05648" w:rsidP="00F05648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</w:p>
          <w:p w:rsidR="00C62DAF" w:rsidRPr="00892A17" w:rsidRDefault="00F05648" w:rsidP="00F05648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 xml:space="preserve">Add </w:t>
            </w:r>
            <w:r w:rsidR="00C62DAF" w:rsidRPr="00892A17">
              <w:rPr>
                <w:rFonts w:eastAsia="Times New Roman" w:cs="Arial"/>
                <w:color w:val="000000"/>
              </w:rPr>
              <w:t>address, phone number to contact, email to contact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Robyn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2DAF" w:rsidRPr="00892A17" w:rsidRDefault="00F05648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I need a better way to get in contact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DAF" w:rsidRPr="00892A17" w:rsidRDefault="00C62DAF" w:rsidP="00C62DAF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92A17">
              <w:rPr>
                <w:rFonts w:eastAsia="Times New Roman" w:cs="Arial"/>
                <w:color w:val="000000"/>
              </w:rPr>
              <w:t> </w:t>
            </w:r>
          </w:p>
        </w:tc>
      </w:tr>
    </w:tbl>
    <w:p w:rsidR="00872CA9" w:rsidRPr="00872CA9" w:rsidRDefault="00872CA9" w:rsidP="008B77F9">
      <w:pPr>
        <w:rPr>
          <w:rFonts w:ascii="Arial" w:hAnsi="Arial" w:cs="Arial"/>
        </w:rPr>
      </w:pPr>
    </w:p>
    <w:sectPr w:rsidR="00872CA9" w:rsidRPr="00872C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EEF" w:rsidRDefault="007C7EEF" w:rsidP="002F27A6">
      <w:pPr>
        <w:spacing w:after="0" w:line="240" w:lineRule="auto"/>
      </w:pPr>
      <w:r>
        <w:separator/>
      </w:r>
    </w:p>
  </w:endnote>
  <w:endnote w:type="continuationSeparator" w:id="0">
    <w:p w:rsidR="007C7EEF" w:rsidRDefault="007C7EEF" w:rsidP="002F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605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27A6" w:rsidRDefault="002F27A6" w:rsidP="002F27A6">
        <w:pPr>
          <w:pStyle w:val="Footer"/>
        </w:pPr>
        <w:r w:rsidRPr="002F27A6">
          <w:rPr>
            <w:rFonts w:ascii="Arial" w:hAnsi="Arial" w:cs="Arial"/>
          </w:rPr>
          <w:fldChar w:fldCharType="begin"/>
        </w:r>
        <w:r w:rsidRPr="002F27A6">
          <w:rPr>
            <w:rFonts w:ascii="Arial" w:hAnsi="Arial" w:cs="Arial"/>
          </w:rPr>
          <w:instrText xml:space="preserve"> PAGE   \* MERGEFORMAT </w:instrText>
        </w:r>
        <w:r w:rsidRPr="002F27A6">
          <w:rPr>
            <w:rFonts w:ascii="Arial" w:hAnsi="Arial" w:cs="Arial"/>
          </w:rPr>
          <w:fldChar w:fldCharType="separate"/>
        </w:r>
        <w:r w:rsidR="00D61666">
          <w:rPr>
            <w:rFonts w:ascii="Arial" w:hAnsi="Arial" w:cs="Arial"/>
            <w:noProof/>
          </w:rPr>
          <w:t>1</w:t>
        </w:r>
        <w:r w:rsidRPr="002F27A6">
          <w:rPr>
            <w:rFonts w:ascii="Arial" w:hAnsi="Arial" w:cs="Arial"/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="00D76356">
          <w:rPr>
            <w:noProof/>
          </w:rPr>
          <w:drawing>
            <wp:inline distT="0" distB="0" distL="0" distR="0">
              <wp:extent cx="428920" cy="280035"/>
              <wp:effectExtent l="0" t="0" r="9525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NFX Logo Stacked Red jpg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865" cy="282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2F27A6" w:rsidRDefault="002F27A6" w:rsidP="002F27A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EEF" w:rsidRDefault="007C7EEF" w:rsidP="002F27A6">
      <w:pPr>
        <w:spacing w:after="0" w:line="240" w:lineRule="auto"/>
      </w:pPr>
      <w:r>
        <w:separator/>
      </w:r>
    </w:p>
  </w:footnote>
  <w:footnote w:type="continuationSeparator" w:id="0">
    <w:p w:rsidR="007C7EEF" w:rsidRDefault="007C7EEF" w:rsidP="002F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780" w:rsidRPr="00892A17" w:rsidRDefault="00485780" w:rsidP="00485780">
    <w:pPr>
      <w:pStyle w:val="Header"/>
      <w:rPr>
        <w:rFonts w:cs="Arial"/>
      </w:rPr>
    </w:pPr>
    <w:r w:rsidRPr="00892A17">
      <w:rPr>
        <w:rFonts w:cs="Arial"/>
      </w:rPr>
      <w:t>Department of Technology</w:t>
    </w:r>
  </w:p>
  <w:p w:rsidR="002F27A6" w:rsidRPr="00892A17" w:rsidRDefault="00485780" w:rsidP="00485780">
    <w:pPr>
      <w:pStyle w:val="Header"/>
      <w:rPr>
        <w:rFonts w:cs="Arial"/>
      </w:rPr>
    </w:pPr>
    <w:r w:rsidRPr="00892A17">
      <w:rPr>
        <w:rFonts w:cs="Arial"/>
      </w:rPr>
      <w:t>RFI # CDT-ADPQ-0117</w:t>
    </w:r>
    <w:r w:rsidR="002F27A6" w:rsidRPr="00892A17">
      <w:rPr>
        <w:rFonts w:cs="Arial"/>
      </w:rPr>
      <w:ptab w:relativeTo="margin" w:alignment="center" w:leader="none"/>
    </w:r>
    <w:r w:rsidRPr="00892A17">
      <w:rPr>
        <w:rFonts w:cs="Arial"/>
      </w:rPr>
      <w:t>Usability Testing</w:t>
    </w:r>
    <w:r w:rsidR="002F27A6" w:rsidRPr="00892A17">
      <w:rPr>
        <w:rFonts w:cs="Arial"/>
      </w:rPr>
      <w:ptab w:relativeTo="margin" w:alignment="right" w:leader="none"/>
    </w:r>
    <w:r w:rsidRPr="00892A17">
      <w:rPr>
        <w:rFonts w:cs="Arial"/>
      </w:rPr>
      <w:t>02/15/2017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30F"/>
    <w:multiLevelType w:val="hybridMultilevel"/>
    <w:tmpl w:val="9906E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3D29"/>
    <w:multiLevelType w:val="hybridMultilevel"/>
    <w:tmpl w:val="128A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1D0A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10B6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F053B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61ADB"/>
    <w:multiLevelType w:val="hybridMultilevel"/>
    <w:tmpl w:val="EC04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60F22"/>
    <w:multiLevelType w:val="hybridMultilevel"/>
    <w:tmpl w:val="7220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22531"/>
    <w:multiLevelType w:val="hybridMultilevel"/>
    <w:tmpl w:val="276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D1844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7868"/>
    <w:multiLevelType w:val="hybridMultilevel"/>
    <w:tmpl w:val="3EC2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65CBB"/>
    <w:multiLevelType w:val="hybridMultilevel"/>
    <w:tmpl w:val="61B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B2905"/>
    <w:multiLevelType w:val="hybridMultilevel"/>
    <w:tmpl w:val="CD32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61979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40A5D"/>
    <w:multiLevelType w:val="hybridMultilevel"/>
    <w:tmpl w:val="807C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033DE3"/>
    <w:multiLevelType w:val="hybridMultilevel"/>
    <w:tmpl w:val="D89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F274A"/>
    <w:multiLevelType w:val="hybridMultilevel"/>
    <w:tmpl w:val="0964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76A2F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41380"/>
    <w:multiLevelType w:val="hybridMultilevel"/>
    <w:tmpl w:val="8B3E36D4"/>
    <w:lvl w:ilvl="0" w:tplc="E23EED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5"/>
  </w:num>
  <w:num w:numId="10">
    <w:abstractNumId w:val="1"/>
  </w:num>
  <w:num w:numId="11">
    <w:abstractNumId w:val="11"/>
  </w:num>
  <w:num w:numId="12">
    <w:abstractNumId w:val="12"/>
  </w:num>
  <w:num w:numId="13">
    <w:abstractNumId w:val="16"/>
  </w:num>
  <w:num w:numId="14">
    <w:abstractNumId w:val="17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9"/>
    <w:rsid w:val="00072928"/>
    <w:rsid w:val="000E50BF"/>
    <w:rsid w:val="00102321"/>
    <w:rsid w:val="00103DE4"/>
    <w:rsid w:val="00250784"/>
    <w:rsid w:val="002956CD"/>
    <w:rsid w:val="002F27A6"/>
    <w:rsid w:val="003B4182"/>
    <w:rsid w:val="00405E23"/>
    <w:rsid w:val="00485780"/>
    <w:rsid w:val="004A5D91"/>
    <w:rsid w:val="0050650E"/>
    <w:rsid w:val="0066789B"/>
    <w:rsid w:val="00797293"/>
    <w:rsid w:val="007C4E8E"/>
    <w:rsid w:val="007C7EEF"/>
    <w:rsid w:val="00817838"/>
    <w:rsid w:val="00872CA9"/>
    <w:rsid w:val="00892A17"/>
    <w:rsid w:val="008B77F9"/>
    <w:rsid w:val="009B0A3B"/>
    <w:rsid w:val="009E5FB8"/>
    <w:rsid w:val="00AD147A"/>
    <w:rsid w:val="00AF7D45"/>
    <w:rsid w:val="00B02148"/>
    <w:rsid w:val="00B05235"/>
    <w:rsid w:val="00B847F8"/>
    <w:rsid w:val="00BC3108"/>
    <w:rsid w:val="00C06211"/>
    <w:rsid w:val="00C327C2"/>
    <w:rsid w:val="00C62DAF"/>
    <w:rsid w:val="00D03130"/>
    <w:rsid w:val="00D61666"/>
    <w:rsid w:val="00D76356"/>
    <w:rsid w:val="00DD2CA9"/>
    <w:rsid w:val="00F05648"/>
    <w:rsid w:val="00F108AE"/>
    <w:rsid w:val="00F1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0ACE5-58BD-40C5-BA9A-918E0394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A6"/>
  </w:style>
  <w:style w:type="paragraph" w:styleId="Footer">
    <w:name w:val="footer"/>
    <w:basedOn w:val="Normal"/>
    <w:link w:val="FooterChar"/>
    <w:uiPriority w:val="99"/>
    <w:unhideWhenUsed/>
    <w:rsid w:val="002F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A6"/>
  </w:style>
  <w:style w:type="paragraph" w:styleId="BalloonText">
    <w:name w:val="Balloon Text"/>
    <w:basedOn w:val="Normal"/>
    <w:link w:val="BalloonTextChar"/>
    <w:uiPriority w:val="99"/>
    <w:semiHidden/>
    <w:unhideWhenUsed/>
    <w:rsid w:val="00485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8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72CA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E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1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2A17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A17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nsulting%20Group\Projects\Business%20Analyst%20Training\procurement%20support\Ca%20Agile%20Vendor%20Pool%20Refresh%20-%20Feb%202017\Usability%20Test\Usability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7311C-D18D-428F-9998-E6472BE4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Usability Testing</Template>
  <TotalTime>1</TotalTime>
  <Pages>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Jones</dc:creator>
  <cp:keywords/>
  <dc:description/>
  <cp:lastModifiedBy>Stephanie Jones</cp:lastModifiedBy>
  <cp:revision>2</cp:revision>
  <cp:lastPrinted>2017-02-15T22:44:00Z</cp:lastPrinted>
  <dcterms:created xsi:type="dcterms:W3CDTF">2017-03-02T23:02:00Z</dcterms:created>
  <dcterms:modified xsi:type="dcterms:W3CDTF">2017-03-02T23:02:00Z</dcterms:modified>
</cp:coreProperties>
</file>